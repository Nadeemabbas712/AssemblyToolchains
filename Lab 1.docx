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04854" w:rsidP="007F2B57" w:rsidRDefault="00C04854" w14:paraId="64C87688" w14:textId="77777777"/>
    <w:p w:rsidRPr="00644444" w:rsidR="00C01287" w:rsidP="007F2B57" w:rsidRDefault="004540D0" w14:paraId="272F8A3D" w14:textId="77777777">
      <w:r>
        <w:rPr>
          <w:noProof/>
          <w:lang w:val="en-US"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DA3" w:rsidP="00096DA3" w:rsidRDefault="00F62EC0" w14:paraId="41318AED" w14:textId="1028E66D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090ACB" w:rsidR="00D67285" w:rsidP="007F2B57" w:rsidRDefault="00D67285" w14:paraId="2866EF47" w14:textId="0B94EDA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A45EC3" w:rsidR="00D67285" w:rsidP="007E5769" w:rsidRDefault="00934EB9" w14:paraId="767D7429" w14:textId="0831A9F8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Lab 1: Malware Taxonom</w:t>
                                </w:r>
                                <w:r w:rsidR="00906ADA">
                                  <w:rPr>
                                    <w:rFonts w:ascii="Titillium Bd" w:hAnsi="Titillium Bd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A45EC3" w:rsidR="00D67285" w:rsidP="007E5769" w:rsidRDefault="00934EB9" w14:paraId="0394799F" w14:textId="46DF0243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 303: Malware Analysis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8B6EED" w:rsidR="00D67285" w:rsidP="007F2B57" w:rsidRDefault="00D67285" w14:paraId="16950A1D" w14:textId="3D2A3FCE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953899">
              <v:group id="Group 31" style="position:absolute;margin-left:-23.75pt;margin-top:274.75pt;width:548.1pt;height:410.2pt;z-index:251654656" coordsize="69613,52096" coordorigin="4226" o:spid="_x0000_s1026" w14:anchorId="7AB6F9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style="position:absolute;left:4226;width:68978;height:47604" coordsize="68978,47604" coordorigin="422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style="position:absolute;left:4226;width:47708;height:5321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>
                    <v:textbox>
                      <w:txbxContent>
                        <w:p w:rsidRPr="00090ACB" w:rsidR="00D67285" w:rsidP="007F2B57" w:rsidRDefault="00D67285" w14:paraId="672A6659" w14:textId="0B94EDA9"/>
                      </w:txbxContent>
                    </v:textbox>
                  </v:shape>
                  <v:shape id="Text Box 5" style="position:absolute;left:6081;width:67123;height:3933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>
                    <v:textbox>
                      <w:txbxContent>
                        <w:p w:rsidRPr="00A45EC3" w:rsidR="00D67285" w:rsidP="007E5769" w:rsidRDefault="00934EB9" w14:paraId="7549E640" w14:textId="0831A9F8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Lab 1: Malware Taxonom</w:t>
                          </w:r>
                          <w:r w:rsidR="00906ADA">
                            <w:rPr>
                              <w:rFonts w:ascii="Titillium Bd" w:hAnsi="Titillium Bd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6" style="position:absolute;left:6096;top:39336;width:66583;height:8268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>
                    <v:textbox>
                      <w:txbxContent>
                        <w:p w:rsidRPr="00A45EC3" w:rsidR="00D67285" w:rsidP="007E5769" w:rsidRDefault="00934EB9" w14:paraId="1196C581" w14:textId="46DF0243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 303: Malware Analysis</w:t>
                          </w:r>
                        </w:p>
                      </w:txbxContent>
                    </v:textbox>
                  </v:shape>
                </v:group>
                <v:shape id="Text Box 2" style="position:absolute;left:52184;top:49334;width:21655;height:2762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>
                  <v:textbox style="mso-fit-shape-to-text:t">
                    <w:txbxContent>
                      <w:p w:rsidRPr="008B6EED" w:rsidR="00D67285" w:rsidP="007F2B57" w:rsidRDefault="00D67285" w14:paraId="0A37501D" w14:textId="3D2A3FCE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:rsidRPr="002B2CF9" w:rsidR="00C005E5" w:rsidP="00C005E5" w:rsidRDefault="00C005E5" w14:paraId="68901A62" w14:textId="77777777">
      <w:r w:rsidRPr="00431CF1">
        <w:rPr>
          <w:b/>
        </w:rPr>
        <w:t>EVALUATION</w:t>
      </w:r>
      <w:r>
        <w:t>:</w:t>
      </w:r>
    </w:p>
    <w:tbl>
      <w:tblPr>
        <w:tblW w:w="9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7668"/>
        <w:gridCol w:w="810"/>
        <w:gridCol w:w="810"/>
      </w:tblGrid>
      <w:tr w:rsidRPr="002B2CF9" w:rsidR="00C005E5" w:rsidTr="00820B5F" w14:paraId="01B14258" w14:textId="77777777">
        <w:tc>
          <w:tcPr>
            <w:tcW w:w="7668" w:type="dxa"/>
            <w:tcBorders>
              <w:right w:val="single" w:color="auto" w:sz="4" w:space="0"/>
            </w:tcBorders>
          </w:tcPr>
          <w:p w:rsidR="00C005E5" w:rsidP="00820B5F" w:rsidRDefault="00CC2836" w14:paraId="7B5120FA" w14:textId="11E5703D">
            <w:r>
              <w:t>Question 2.2</w:t>
            </w:r>
          </w:p>
        </w:tc>
        <w:tc>
          <w:tcPr>
            <w:tcW w:w="810" w:type="dxa"/>
            <w:tcBorders>
              <w:left w:val="nil"/>
            </w:tcBorders>
          </w:tcPr>
          <w:p w:rsidR="00C005E5" w:rsidP="00820B5F" w:rsidRDefault="00CC2836" w14:paraId="726B0EED" w14:textId="61C63CB4">
            <w:r>
              <w:t>2pts</w:t>
            </w:r>
          </w:p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C005E5" w14:paraId="1028A0E6" w14:textId="77777777"/>
        </w:tc>
      </w:tr>
      <w:tr w:rsidRPr="002B2CF9" w:rsidR="00C005E5" w:rsidTr="00820B5F" w14:paraId="7ED34DB5" w14:textId="77777777">
        <w:tc>
          <w:tcPr>
            <w:tcW w:w="7668" w:type="dxa"/>
            <w:tcBorders>
              <w:right w:val="single" w:color="auto" w:sz="4" w:space="0"/>
            </w:tcBorders>
          </w:tcPr>
          <w:p w:rsidRPr="002B2CF9" w:rsidR="00C005E5" w:rsidP="00820B5F" w:rsidRDefault="00CC2836" w14:paraId="084AD295" w14:textId="194C6962">
            <w:r>
              <w:t>Question 2.3</w:t>
            </w:r>
          </w:p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CC2836" w14:paraId="397D62D7" w14:textId="543DD29C">
            <w:r>
              <w:t>3pts</w:t>
            </w:r>
          </w:p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C005E5" w14:paraId="1A45B23B" w14:textId="77777777"/>
        </w:tc>
      </w:tr>
      <w:tr w:rsidRPr="002B2CF9" w:rsidR="00C005E5" w:rsidTr="00820B5F" w14:paraId="0EE920F4" w14:textId="77777777">
        <w:tc>
          <w:tcPr>
            <w:tcW w:w="7668" w:type="dxa"/>
            <w:tcBorders>
              <w:right w:val="single" w:color="auto" w:sz="4" w:space="0"/>
            </w:tcBorders>
          </w:tcPr>
          <w:p w:rsidRPr="002B2CF9" w:rsidR="00C005E5" w:rsidP="00820B5F" w:rsidRDefault="00CC2836" w14:paraId="0B591583" w14:textId="0C971848">
            <w:r>
              <w:t>Question 3.1</w:t>
            </w:r>
          </w:p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CC2836" w14:paraId="739B06B2" w14:textId="6CBAF69F">
            <w:r>
              <w:t>3pts</w:t>
            </w:r>
          </w:p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C005E5" w14:paraId="1D5CDF24" w14:textId="77777777"/>
        </w:tc>
      </w:tr>
      <w:tr w:rsidRPr="002B2CF9" w:rsidR="00C005E5" w:rsidTr="00820B5F" w14:paraId="7CB68231" w14:textId="77777777">
        <w:tc>
          <w:tcPr>
            <w:tcW w:w="7668" w:type="dxa"/>
            <w:tcBorders>
              <w:right w:val="single" w:color="auto" w:sz="4" w:space="0"/>
            </w:tcBorders>
          </w:tcPr>
          <w:p w:rsidR="00C005E5" w:rsidP="00820B5F" w:rsidRDefault="00CC2836" w14:paraId="20A1DEF3" w14:textId="6BEAE0CD">
            <w:r>
              <w:t>Question 3.2</w:t>
            </w:r>
          </w:p>
        </w:tc>
        <w:tc>
          <w:tcPr>
            <w:tcW w:w="810" w:type="dxa"/>
            <w:tcBorders>
              <w:left w:val="nil"/>
            </w:tcBorders>
          </w:tcPr>
          <w:p w:rsidR="00C005E5" w:rsidP="00820B5F" w:rsidRDefault="00CC2836" w14:paraId="7CF2CD7E" w14:textId="3BED9B47">
            <w:r>
              <w:t>1pt</w:t>
            </w:r>
          </w:p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C005E5" w14:paraId="09C243FA" w14:textId="77777777"/>
        </w:tc>
      </w:tr>
      <w:tr w:rsidRPr="002B2CF9" w:rsidR="00C005E5" w:rsidTr="00820B5F" w14:paraId="7AF06974" w14:textId="77777777">
        <w:tc>
          <w:tcPr>
            <w:tcW w:w="7668" w:type="dxa"/>
            <w:tcBorders>
              <w:right w:val="single" w:color="auto" w:sz="4" w:space="0"/>
            </w:tcBorders>
          </w:tcPr>
          <w:p w:rsidR="00C005E5" w:rsidP="00820B5F" w:rsidRDefault="00CC2836" w14:paraId="00AD90BC" w14:textId="38FFE58B">
            <w:r>
              <w:t>Question 4.1.1</w:t>
            </w:r>
          </w:p>
        </w:tc>
        <w:tc>
          <w:tcPr>
            <w:tcW w:w="810" w:type="dxa"/>
            <w:tcBorders>
              <w:left w:val="nil"/>
            </w:tcBorders>
          </w:tcPr>
          <w:p w:rsidR="00C005E5" w:rsidP="00820B5F" w:rsidRDefault="00CC2836" w14:paraId="1D962463" w14:textId="56AC7043">
            <w:r>
              <w:t>5pts</w:t>
            </w:r>
          </w:p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C005E5" w14:paraId="23FEA443" w14:textId="77777777"/>
        </w:tc>
      </w:tr>
      <w:tr w:rsidRPr="002B2CF9" w:rsidR="00C005E5" w:rsidTr="00820B5F" w14:paraId="4C71B30F" w14:textId="77777777">
        <w:tc>
          <w:tcPr>
            <w:tcW w:w="7668" w:type="dxa"/>
            <w:tcBorders>
              <w:right w:val="single" w:color="auto" w:sz="4" w:space="0"/>
            </w:tcBorders>
          </w:tcPr>
          <w:p w:rsidR="00C005E5" w:rsidP="00820B5F" w:rsidRDefault="00CC2836" w14:paraId="740A77CB" w14:textId="39C6A6D7">
            <w:r>
              <w:t>Question 4.1.2</w:t>
            </w:r>
          </w:p>
        </w:tc>
        <w:tc>
          <w:tcPr>
            <w:tcW w:w="810" w:type="dxa"/>
            <w:tcBorders>
              <w:left w:val="nil"/>
            </w:tcBorders>
          </w:tcPr>
          <w:p w:rsidR="00C005E5" w:rsidP="00820B5F" w:rsidRDefault="00B6280B" w14:paraId="50A29783" w14:textId="0DFA72AE">
            <w:r>
              <w:t>4pts</w:t>
            </w:r>
          </w:p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C005E5" w14:paraId="089B64AB" w14:textId="77777777"/>
        </w:tc>
      </w:tr>
      <w:tr w:rsidRPr="002B2CF9" w:rsidR="00C005E5" w:rsidTr="00820B5F" w14:paraId="514D6910" w14:textId="77777777">
        <w:tc>
          <w:tcPr>
            <w:tcW w:w="7668" w:type="dxa"/>
            <w:tcBorders>
              <w:right w:val="single" w:color="auto" w:sz="4" w:space="0"/>
            </w:tcBorders>
          </w:tcPr>
          <w:p w:rsidR="00C005E5" w:rsidP="00820B5F" w:rsidRDefault="00C005E5" w14:paraId="40EF3678" w14:textId="57B91B00"/>
        </w:tc>
        <w:tc>
          <w:tcPr>
            <w:tcW w:w="810" w:type="dxa"/>
            <w:tcBorders>
              <w:left w:val="nil"/>
            </w:tcBorders>
          </w:tcPr>
          <w:p w:rsidR="00C005E5" w:rsidP="00820B5F" w:rsidRDefault="00C005E5" w14:paraId="34096246" w14:textId="2F134E68"/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C005E5" w14:paraId="670BF89C" w14:textId="77777777"/>
        </w:tc>
      </w:tr>
      <w:tr w:rsidRPr="002B2CF9" w:rsidR="00C005E5" w:rsidTr="00820B5F" w14:paraId="41A49AB7" w14:textId="77777777">
        <w:tc>
          <w:tcPr>
            <w:tcW w:w="7668" w:type="dxa"/>
            <w:tcBorders>
              <w:right w:val="single" w:color="auto" w:sz="4" w:space="0"/>
            </w:tcBorders>
          </w:tcPr>
          <w:p w:rsidRPr="002B2CF9" w:rsidR="00C005E5" w:rsidP="00820B5F" w:rsidRDefault="00C005E5" w14:paraId="21C47656" w14:textId="77777777">
            <w:proofErr w:type="gramStart"/>
            <w:r>
              <w:t>TOTAL</w:t>
            </w:r>
            <w:r w:rsidRPr="002B2CF9">
              <w:t xml:space="preserve">  MARK</w:t>
            </w:r>
            <w:proofErr w:type="gramEnd"/>
          </w:p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B6280B" w14:paraId="08FC8DD3" w14:textId="77235488">
            <w:r>
              <w:t>18pts</w:t>
            </w:r>
            <w:bookmarkStart w:name="_GoBack" w:id="0"/>
            <w:bookmarkEnd w:id="0"/>
          </w:p>
        </w:tc>
        <w:tc>
          <w:tcPr>
            <w:tcW w:w="810" w:type="dxa"/>
            <w:tcBorders>
              <w:left w:val="nil"/>
            </w:tcBorders>
          </w:tcPr>
          <w:p w:rsidRPr="002B2CF9" w:rsidR="00C005E5" w:rsidP="00820B5F" w:rsidRDefault="00C005E5" w14:paraId="5BD97D31" w14:textId="77777777"/>
        </w:tc>
      </w:tr>
    </w:tbl>
    <w:p w:rsidRPr="0010405C" w:rsidR="00C005E5" w:rsidP="00096DA3" w:rsidRDefault="00C005E5" w14:paraId="0C1C9CD9" w14:textId="77777777">
      <w:pPr>
        <w:rPr>
          <w:lang w:eastAsia="en-CA"/>
        </w:rPr>
      </w:pPr>
    </w:p>
    <w:p w:rsidR="00C005E5" w:rsidP="00C005E5" w:rsidRDefault="00C005E5" w14:paraId="3522B93B" w14:textId="77777777">
      <w:pPr>
        <w:pStyle w:val="Heading2"/>
        <w:ind w:left="540" w:hanging="540"/>
      </w:pPr>
      <w:bookmarkStart w:name="_Toc491425563" w:id="1"/>
    </w:p>
    <w:p w:rsidR="00B50963" w:rsidP="00C005E5" w:rsidRDefault="004F4881" w14:paraId="6382A91C" w14:textId="5ADB9652">
      <w:pPr>
        <w:pStyle w:val="Heading2"/>
        <w:ind w:left="540" w:hanging="540"/>
      </w:pPr>
      <w:r>
        <w:t>2</w:t>
      </w:r>
      <w:r w:rsidR="007E5E19">
        <w:t>.2</w:t>
      </w:r>
      <w:r w:rsidR="007E5E19">
        <w:tab/>
      </w:r>
      <w:r w:rsidR="00D87D1A">
        <w:t>Strings</w:t>
      </w:r>
      <w:bookmarkEnd w:id="1"/>
    </w:p>
    <w:p w:rsidR="007C73E8" w:rsidP="00096DA3" w:rsidRDefault="00BE34C7" w14:paraId="528B9882" w14:textId="696FA62C">
      <w:pPr>
        <w:pStyle w:val="BodyText"/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</w:pPr>
      <w:r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Without going </w:t>
      </w:r>
      <w:r w:rsidRPr="00D87D1A" w:rsidR="00D87D1A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into detail </w:t>
      </w:r>
      <w:r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about </w:t>
      </w:r>
      <w:r w:rsidRPr="00D87D1A" w:rsidR="00D87D1A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how strings are extracted from binaries, run </w:t>
      </w:r>
      <w:proofErr w:type="spellStart"/>
      <w:r w:rsidRPr="00D87D1A" w:rsidR="00096DA3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>Sys</w:t>
      </w:r>
      <w:r w:rsidR="006847B6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>I</w:t>
      </w:r>
      <w:r w:rsidRPr="00D87D1A" w:rsidR="00096DA3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>nternals</w:t>
      </w:r>
      <w:proofErr w:type="spellEnd"/>
      <w:r w:rsidR="006847B6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 </w:t>
      </w:r>
      <w:r w:rsidRPr="005E28BE" w:rsidR="00D87D1A">
        <w:rPr>
          <w:rFonts w:ascii="Arial" w:hAnsi="Arial" w:eastAsia="Times New Roman" w:cs="Arial"/>
          <w:b/>
          <w:color w:val="auto"/>
          <w:sz w:val="22"/>
          <w:szCs w:val="22"/>
          <w:lang w:eastAsia="en-US" w:bidi="ar-SA"/>
        </w:rPr>
        <w:t>strings.exe</w:t>
      </w:r>
      <w:r w:rsidRPr="00D87D1A" w:rsidR="00D87D1A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 </w:t>
      </w:r>
      <w:r w:rsidR="00096DA3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command </w:t>
      </w:r>
      <w:r w:rsidRPr="00D87D1A" w:rsidR="00D87D1A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against the </w:t>
      </w:r>
      <w:r w:rsidRPr="005E28BE" w:rsidR="00D87D1A">
        <w:rPr>
          <w:rFonts w:ascii="Arial" w:hAnsi="Arial" w:eastAsia="Times New Roman" w:cs="Arial"/>
          <w:b/>
          <w:color w:val="auto"/>
          <w:sz w:val="22"/>
          <w:szCs w:val="22"/>
          <w:lang w:eastAsia="en-US" w:bidi="ar-SA"/>
        </w:rPr>
        <w:t>calc.exe</w:t>
      </w:r>
      <w:r w:rsidR="006847B6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>.</w:t>
      </w:r>
    </w:p>
    <w:p w:rsidR="00CC2836" w:rsidP="00CC2836" w:rsidRDefault="00CC2836" w14:paraId="6B8173CB" w14:textId="168D3FFA">
      <w:pPr>
        <w:pStyle w:val="Heading3"/>
      </w:pPr>
      <w:r>
        <w:t>Question(s)</w:t>
      </w:r>
      <w:r>
        <w:t xml:space="preserve"> - </w:t>
      </w:r>
      <w:r w:rsidRPr="00CC2836">
        <w:rPr>
          <w:b w:val="0"/>
          <w:sz w:val="24"/>
        </w:rPr>
        <w:t>(2pts)</w:t>
      </w:r>
    </w:p>
    <w:p w:rsidR="00096DA3" w:rsidP="00096DA3" w:rsidRDefault="00096DA3" w14:paraId="0555CD1C" w14:textId="31D3D7ED" w14:noSpellErr="1">
      <w:pPr>
        <w:pStyle w:val="BodyText"/>
        <w:numPr>
          <w:ilvl w:val="0"/>
          <w:numId w:val="33"/>
        </w:numPr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</w:pPr>
      <w:r w:rsidRPr="01AE6E17" w:rsidR="00096DA3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List 2 strings that you found in the sample calc.exe that would not </w:t>
      </w:r>
      <w:r w:rsidRPr="01AE6E17" w:rsidR="00096DA3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>be located in</w:t>
      </w:r>
      <w:r w:rsidRPr="01AE6E17" w:rsidR="00096DA3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 the file c:\windows\system32\calc.exe</w:t>
      </w:r>
      <w:r w:rsidRPr="01AE6E17" w:rsidR="00CC2836">
        <w:rPr>
          <w:rFonts w:ascii="Arial" w:hAnsi="Arial" w:eastAsia="Times New Roman" w:cs="Arial"/>
          <w:color w:val="auto"/>
          <w:sz w:val="22"/>
          <w:szCs w:val="22"/>
          <w:lang w:eastAsia="en-US" w:bidi="ar-SA"/>
        </w:rPr>
        <w:t xml:space="preserve"> </w:t>
      </w:r>
    </w:p>
    <w:p w:rsidR="35C116F8" w:rsidP="4CE26BF5" w:rsidRDefault="35C116F8" w14:paraId="0BC0BD78" w14:textId="355D990E">
      <w:pPr>
        <w:pStyle w:val="BodyText"/>
        <w:rPr>
          <w:rFonts w:ascii="Arial" w:hAnsi="Arial" w:eastAsia="Times New Roman" w:cs="Arial"/>
          <w:b w:val="1"/>
          <w:bCs w:val="1"/>
          <w:color w:val="FF0000"/>
          <w:sz w:val="22"/>
          <w:szCs w:val="22"/>
          <w:lang w:eastAsia="en-US" w:bidi="ar-SA"/>
        </w:rPr>
      </w:pPr>
      <w:r w:rsidRPr="4CE26BF5" w:rsidR="35C116F8">
        <w:rPr>
          <w:rFonts w:ascii="Arial" w:hAnsi="Arial" w:eastAsia="Times New Roman" w:cs="Arial"/>
          <w:b w:val="1"/>
          <w:bCs w:val="1"/>
          <w:color w:val="FF0000"/>
          <w:sz w:val="22"/>
          <w:szCs w:val="22"/>
          <w:lang w:eastAsia="en-US" w:bidi="ar-SA"/>
        </w:rPr>
        <w:t xml:space="preserve">Answer: </w:t>
      </w:r>
    </w:p>
    <w:p w:rsidR="35C116F8" w:rsidP="4CE26BF5" w:rsidRDefault="35C116F8" w14:paraId="6B7D2301" w14:textId="4983CBE9">
      <w:pPr>
        <w:pStyle w:val="BodyText"/>
        <w:rPr>
          <w:noProof w:val="0"/>
          <w:lang w:val="en-CA"/>
        </w:rPr>
      </w:pPr>
      <w:r w:rsidRPr="4CE26BF5" w:rsidR="35C116F8">
        <w:rPr>
          <w:rFonts w:ascii="Arial" w:hAnsi="Arial" w:eastAsia="Times New Roman" w:cs="Arial"/>
          <w:b w:val="1"/>
          <w:bCs w:val="1"/>
          <w:color w:val="FF0000"/>
          <w:sz w:val="22"/>
          <w:szCs w:val="22"/>
          <w:lang w:eastAsia="en-US" w:bidi="ar-SA"/>
        </w:rPr>
        <w:t xml:space="preserve"> </w:t>
      </w:r>
      <w:r w:rsidRPr="4CE26BF5" w:rsidR="35C116F8">
        <w:rPr>
          <w:rFonts w:ascii="Consolas" w:hAnsi="Consolas" w:eastAsia="Consolas" w:cs="Consolas"/>
          <w:b w:val="1"/>
          <w:bCs w:val="1"/>
          <w:noProof w:val="0"/>
          <w:lang w:val="en-CA"/>
        </w:rPr>
        <w:t>SHELL32.dll</w:t>
      </w:r>
      <w:r w:rsidRPr="4CE26BF5" w:rsidR="35C116F8">
        <w:rPr>
          <w:noProof w:val="0"/>
          <w:lang w:val="en-CA"/>
        </w:rPr>
        <w:t xml:space="preserve"> — Reference to the system shell library.</w:t>
      </w:r>
    </w:p>
    <w:p w:rsidR="35C116F8" w:rsidP="4CE26BF5" w:rsidRDefault="35C116F8" w14:paraId="2644F7E9" w14:textId="58DE9296">
      <w:pPr>
        <w:pStyle w:val="BodyText"/>
        <w:rPr>
          <w:noProof w:val="0"/>
          <w:lang w:val="en-CA"/>
        </w:rPr>
      </w:pPr>
      <w:bookmarkStart w:name="_Int_wf4ZAD4F" w:id="1676642875"/>
      <w:r w:rsidRPr="53B6F264" w:rsidR="35C116F8">
        <w:rPr>
          <w:rFonts w:ascii="Consolas" w:hAnsi="Consolas" w:eastAsia="Consolas" w:cs="Consolas"/>
          <w:b w:val="1"/>
          <w:bCs w:val="1"/>
          <w:noProof w:val="0"/>
          <w:lang w:val="en-CA"/>
        </w:rPr>
        <w:t>msvcrt.dll</w:t>
      </w:r>
      <w:r w:rsidRPr="53B6F264" w:rsidR="35C116F8">
        <w:rPr>
          <w:noProof w:val="0"/>
          <w:lang w:val="en-CA"/>
        </w:rPr>
        <w:t xml:space="preserve"> — Reference to the C runtime library used by </w:t>
      </w:r>
      <w:r w:rsidRPr="53B6F264" w:rsidR="35C116F8">
        <w:rPr>
          <w:rFonts w:ascii="Consolas" w:hAnsi="Consolas" w:eastAsia="Consolas" w:cs="Consolas"/>
          <w:noProof w:val="0"/>
          <w:lang w:val="en-CA"/>
        </w:rPr>
        <w:t>calc.exe</w:t>
      </w:r>
      <w:bookmarkEnd w:id="1676642875"/>
    </w:p>
    <w:p w:rsidRPr="006847B6" w:rsidR="00AF5666" w:rsidP="00D74F41" w:rsidRDefault="00AF5666" w14:paraId="0DDC5DA4" w14:textId="48689253">
      <w:pPr>
        <w:rPr>
          <w:rFonts w:eastAsiaTheme="minorHAnsi"/>
        </w:rPr>
      </w:pPr>
    </w:p>
    <w:p w:rsidR="00B50963" w:rsidP="007E5E19" w:rsidRDefault="004F4881" w14:paraId="269E761C" w14:textId="11140D70">
      <w:pPr>
        <w:pStyle w:val="Heading2"/>
        <w:ind w:left="540" w:hanging="540"/>
      </w:pPr>
      <w:bookmarkStart w:name="_Toc491425564" w:id="2"/>
      <w:r>
        <w:t>2</w:t>
      </w:r>
      <w:r w:rsidR="007E5E19">
        <w:t>.3</w:t>
      </w:r>
      <w:r w:rsidR="007E5E19">
        <w:tab/>
      </w:r>
      <w:r w:rsidR="00D87D1A">
        <w:t>Extraction</w:t>
      </w:r>
      <w:bookmarkEnd w:id="2"/>
    </w:p>
    <w:p w:rsidR="00CC2836" w:rsidP="00CC2836" w:rsidRDefault="00CC2836" w14:paraId="48EA9C78" w14:textId="415F85BA">
      <w:pPr>
        <w:pStyle w:val="Heading3"/>
      </w:pPr>
      <w:r>
        <w:t xml:space="preserve">Question(s) - </w:t>
      </w:r>
      <w:r w:rsidRPr="00CC2836">
        <w:rPr>
          <w:b w:val="0"/>
          <w:sz w:val="24"/>
        </w:rPr>
        <w:t>(</w:t>
      </w:r>
      <w:r>
        <w:rPr>
          <w:b w:val="0"/>
          <w:sz w:val="24"/>
        </w:rPr>
        <w:t>3</w:t>
      </w:r>
      <w:r w:rsidRPr="00CC2836">
        <w:rPr>
          <w:b w:val="0"/>
          <w:sz w:val="24"/>
        </w:rPr>
        <w:t>pts)</w:t>
      </w:r>
    </w:p>
    <w:p w:rsidR="00A52748" w:rsidP="00A52748" w:rsidRDefault="00A52748" w14:paraId="0F82B459" w14:textId="77777777">
      <w:pPr>
        <w:spacing w:after="120"/>
      </w:pPr>
      <w:r>
        <w:t xml:space="preserve">Use windows Explorer to search for all </w:t>
      </w:r>
      <w:proofErr w:type="gramStart"/>
      <w:r>
        <w:t>the .</w:t>
      </w:r>
      <w:proofErr w:type="spellStart"/>
      <w:r>
        <w:t>pyd</w:t>
      </w:r>
      <w:proofErr w:type="spellEnd"/>
      <w:proofErr w:type="gramEnd"/>
      <w:r>
        <w:t xml:space="preserve"> and .</w:t>
      </w:r>
      <w:proofErr w:type="spellStart"/>
      <w:r>
        <w:t>pyc</w:t>
      </w:r>
      <w:proofErr w:type="spellEnd"/>
      <w:r>
        <w:t xml:space="preserve"> files in the calc folder.</w:t>
      </w:r>
    </w:p>
    <w:p w:rsidR="00A52748" w:rsidP="00A52748" w:rsidRDefault="00A52748" w14:paraId="19740BCC" w14:textId="77777777">
      <w:pPr>
        <w:pStyle w:val="ListParagraph"/>
        <w:numPr>
          <w:ilvl w:val="0"/>
          <w:numId w:val="34"/>
        </w:numPr>
        <w:spacing w:after="120"/>
      </w:pPr>
      <w:r>
        <w:t>What type of content does the .</w:t>
      </w:r>
      <w:proofErr w:type="spellStart"/>
      <w:r>
        <w:t>pyc</w:t>
      </w:r>
      <w:proofErr w:type="spellEnd"/>
      <w:r>
        <w:t xml:space="preserve"> and .</w:t>
      </w:r>
      <w:proofErr w:type="spellStart"/>
      <w:r>
        <w:t>pyd</w:t>
      </w:r>
      <w:proofErr w:type="spellEnd"/>
      <w:r>
        <w:t xml:space="preserve"> files contain?</w:t>
      </w:r>
    </w:p>
    <w:p w:rsidR="00A52748" w:rsidP="00A52748" w:rsidRDefault="00A52748" w14:paraId="00B30E9A" w14:textId="77777777">
      <w:pPr>
        <w:pStyle w:val="ListParagraph"/>
        <w:numPr>
          <w:ilvl w:val="0"/>
          <w:numId w:val="34"/>
        </w:numPr>
        <w:spacing w:after="120"/>
      </w:pPr>
      <w:r>
        <w:t>Are .</w:t>
      </w:r>
      <w:proofErr w:type="spellStart"/>
      <w:r>
        <w:t>pyc</w:t>
      </w:r>
      <w:proofErr w:type="spellEnd"/>
      <w:r>
        <w:t xml:space="preserve"> and .</w:t>
      </w:r>
      <w:proofErr w:type="spellStart"/>
      <w:r>
        <w:t>pyd</w:t>
      </w:r>
      <w:proofErr w:type="spellEnd"/>
      <w:r>
        <w:t xml:space="preserve"> files text files?</w:t>
      </w:r>
    </w:p>
    <w:p w:rsidR="00CB2BF7" w:rsidP="00A52748" w:rsidRDefault="00A52748" w14:paraId="51BE604F" w14:textId="3A2A7A29">
      <w:pPr>
        <w:pStyle w:val="ListParagraph"/>
        <w:numPr>
          <w:ilvl w:val="0"/>
          <w:numId w:val="34"/>
        </w:numPr>
        <w:spacing w:after="120"/>
      </w:pPr>
      <w:r>
        <w:t>List 2 of these interesting files:</w:t>
      </w:r>
    </w:p>
    <w:p w:rsidR="00A52748" w:rsidP="00A52748" w:rsidRDefault="00A52748" w14:paraId="0A9D523C" w14:textId="721A3827">
      <w:pPr>
        <w:pStyle w:val="ListParagraph"/>
        <w:numPr>
          <w:ilvl w:val="0"/>
          <w:numId w:val="35"/>
        </w:numPr>
        <w:spacing w:after="120"/>
      </w:pPr>
      <w:r>
        <w:t>Do the names of these file indicate what the purpose of the file is intended to do?</w:t>
      </w:r>
    </w:p>
    <w:p w:rsidR="0086650A" w:rsidP="0086650A" w:rsidRDefault="0086650A" w14:paraId="72E92E0B" w14:textId="2E978F1E">
      <w:pPr>
        <w:pStyle w:val="ListParagraph"/>
        <w:spacing w:after="120"/>
        <w:ind w:left="1080"/>
      </w:pPr>
    </w:p>
    <w:p w:rsidR="0086650A" w:rsidRDefault="0086650A" w14:paraId="075A3A95" w14:textId="2A574E96">
      <w:pPr>
        <w:spacing w:line="240" w:lineRule="auto"/>
      </w:pPr>
      <w:r>
        <w:br w:type="page"/>
      </w:r>
    </w:p>
    <w:p w:rsidRPr="00AF5666" w:rsidR="00AF5666" w:rsidP="007E5E19" w:rsidRDefault="004F4881" w14:paraId="50A3EFC9" w14:textId="3D51EBE6">
      <w:pPr>
        <w:pStyle w:val="Heading2"/>
        <w:ind w:left="540" w:hanging="540"/>
      </w:pPr>
      <w:bookmarkStart w:name="_Toc491425566" w:id="3"/>
      <w:r>
        <w:t>3</w:t>
      </w:r>
      <w:r w:rsidR="007E5E19">
        <w:t>.1</w:t>
      </w:r>
      <w:r w:rsidR="007E5E19">
        <w:tab/>
      </w:r>
      <w:r w:rsidR="00AF5666">
        <w:t>Extracting Relevant Byte Code Files</w:t>
      </w:r>
      <w:bookmarkEnd w:id="3"/>
    </w:p>
    <w:p w:rsidR="0086650A" w:rsidP="00CC2836" w:rsidRDefault="0086650A" w14:paraId="1E175FBF" w14:textId="68B6D396">
      <w:pPr>
        <w:pStyle w:val="Heading3"/>
      </w:pPr>
      <w:r>
        <w:t>Question</w:t>
      </w:r>
      <w:r w:rsidR="00CC2836">
        <w:t xml:space="preserve">(s) - </w:t>
      </w:r>
      <w:r w:rsidRPr="00CC2836" w:rsidR="00CC2836">
        <w:rPr>
          <w:b w:val="0"/>
          <w:sz w:val="24"/>
        </w:rPr>
        <w:t>(</w:t>
      </w:r>
      <w:r w:rsidR="00CC2836">
        <w:rPr>
          <w:b w:val="0"/>
          <w:sz w:val="24"/>
        </w:rPr>
        <w:t>3</w:t>
      </w:r>
      <w:r w:rsidRPr="00CC2836" w:rsidR="00CC2836">
        <w:rPr>
          <w:b w:val="0"/>
          <w:sz w:val="24"/>
        </w:rPr>
        <w:t>pts)</w:t>
      </w:r>
    </w:p>
    <w:p w:rsidR="00AF5666" w:rsidP="0086650A" w:rsidRDefault="0086650A" w14:paraId="52C3378A" w14:textId="35F05D23">
      <w:pPr>
        <w:pStyle w:val="ListParagraph"/>
        <w:numPr>
          <w:ilvl w:val="0"/>
          <w:numId w:val="36"/>
        </w:numPr>
        <w:spacing w:before="240" w:after="120"/>
      </w:pPr>
      <w:r>
        <w:t>After extracting the contents of the .exe files, answer the following question(s)</w:t>
      </w:r>
      <w:r w:rsidRPr="007E5E19" w:rsidR="007E5E19">
        <w:t>.</w:t>
      </w:r>
    </w:p>
    <w:p w:rsidR="0086650A" w:rsidP="0086650A" w:rsidRDefault="0086650A" w14:paraId="6F6C9CDE" w14:textId="6131D5DD">
      <w:pPr>
        <w:pStyle w:val="ListParagraph"/>
        <w:numPr>
          <w:ilvl w:val="1"/>
          <w:numId w:val="36"/>
        </w:numPr>
        <w:spacing w:before="240" w:after="120"/>
      </w:pPr>
      <w:r>
        <w:t>What are the names of the extracted files?</w:t>
      </w:r>
    </w:p>
    <w:p w:rsidR="0086650A" w:rsidP="0086650A" w:rsidRDefault="0086650A" w14:paraId="4FE66A6F" w14:textId="525D051D">
      <w:pPr>
        <w:pStyle w:val="ListParagraph"/>
        <w:numPr>
          <w:ilvl w:val="1"/>
          <w:numId w:val="36"/>
        </w:numPr>
        <w:spacing w:before="240" w:after="120"/>
      </w:pPr>
      <w:r>
        <w:t>What filetype(s) were recovered?</w:t>
      </w:r>
    </w:p>
    <w:p w:rsidR="0086650A" w:rsidP="0086650A" w:rsidRDefault="0086650A" w14:paraId="5599FDE7" w14:textId="5792CEBD">
      <w:pPr>
        <w:pStyle w:val="ListParagraph"/>
        <w:numPr>
          <w:ilvl w:val="2"/>
          <w:numId w:val="36"/>
        </w:numPr>
        <w:spacing w:before="240" w:after="120"/>
      </w:pPr>
      <w:r>
        <w:t>An example of a filetype is .txt (for text files).</w:t>
      </w:r>
    </w:p>
    <w:p w:rsidR="0086650A" w:rsidP="0086650A" w:rsidRDefault="0086650A" w14:paraId="0A21A6A9" w14:textId="71F89566">
      <w:pPr>
        <w:pStyle w:val="ListParagraph"/>
        <w:numPr>
          <w:ilvl w:val="1"/>
          <w:numId w:val="36"/>
        </w:numPr>
        <w:spacing w:before="240" w:after="120"/>
      </w:pPr>
      <w:r>
        <w:t>Show a screenshot of the files extracted.</w:t>
      </w:r>
    </w:p>
    <w:p w:rsidR="00BD6DFC" w:rsidP="0086650A" w:rsidRDefault="00BD6DFC" w14:paraId="7418F698" w14:textId="688857E6">
      <w:pPr>
        <w:spacing w:before="360"/>
      </w:pPr>
    </w:p>
    <w:p w:rsidRPr="00AF5666" w:rsidR="007E5E19" w:rsidP="007E5E19" w:rsidRDefault="004F4881" w14:paraId="60D914D8" w14:textId="73C73F85">
      <w:pPr>
        <w:pStyle w:val="Heading2"/>
        <w:ind w:left="540" w:hanging="540"/>
      </w:pPr>
      <w:bookmarkStart w:name="_Toc491425567" w:id="4"/>
      <w:r>
        <w:t>3</w:t>
      </w:r>
      <w:r w:rsidR="007E5E19">
        <w:t>.</w:t>
      </w:r>
      <w:r w:rsidR="00CB2BF7">
        <w:t>2</w:t>
      </w:r>
      <w:r w:rsidR="007E5E19">
        <w:tab/>
      </w:r>
      <w:r w:rsidR="00CB2BF7">
        <w:t>Decompiling</w:t>
      </w:r>
      <w:r w:rsidR="007E5E19">
        <w:t xml:space="preserve"> Byte Code</w:t>
      </w:r>
      <w:bookmarkEnd w:id="4"/>
    </w:p>
    <w:p w:rsidR="009E1065" w:rsidP="00CC2836" w:rsidRDefault="0086650A" w14:paraId="43B5CF79" w14:textId="4F16A988">
      <w:pPr>
        <w:pStyle w:val="Heading3"/>
      </w:pPr>
      <w:r>
        <w:t>Question(s)</w:t>
      </w:r>
      <w:r w:rsidR="00CC2836">
        <w:t xml:space="preserve"> - </w:t>
      </w:r>
      <w:r w:rsidRPr="00CC2836" w:rsidR="00CC2836">
        <w:rPr>
          <w:b w:val="0"/>
          <w:sz w:val="24"/>
        </w:rPr>
        <w:t>(</w:t>
      </w:r>
      <w:r w:rsidR="00CC2836">
        <w:rPr>
          <w:b w:val="0"/>
          <w:sz w:val="24"/>
        </w:rPr>
        <w:t>1</w:t>
      </w:r>
      <w:r w:rsidRPr="00CC2836" w:rsidR="00CC2836">
        <w:rPr>
          <w:b w:val="0"/>
          <w:sz w:val="24"/>
        </w:rPr>
        <w:t>pt)</w:t>
      </w:r>
    </w:p>
    <w:p w:rsidR="0086650A" w:rsidP="0086650A" w:rsidRDefault="0086650A" w14:paraId="5A7E60EC" w14:textId="77777777">
      <w:pPr>
        <w:spacing w:before="360"/>
      </w:pPr>
      <w:r>
        <w:t>After decompiling the Byte Code</w:t>
      </w:r>
    </w:p>
    <w:p w:rsidR="0086650A" w:rsidP="0086650A" w:rsidRDefault="0086650A" w14:paraId="0E230D8E" w14:textId="0E7BDB3C">
      <w:pPr>
        <w:pStyle w:val="ListParagraph"/>
        <w:numPr>
          <w:ilvl w:val="0"/>
          <w:numId w:val="37"/>
        </w:numPr>
      </w:pPr>
      <w:r>
        <w:t xml:space="preserve">What is the output created by executing the </w:t>
      </w:r>
      <w:proofErr w:type="spellStart"/>
      <w:r>
        <w:t>uncompyle</w:t>
      </w:r>
      <w:proofErr w:type="spellEnd"/>
      <w:r>
        <w:t xml:space="preserve"> command?</w:t>
      </w:r>
    </w:p>
    <w:p w:rsidR="0086650A" w:rsidP="0086650A" w:rsidRDefault="0086650A" w14:paraId="4096442B" w14:textId="487EDA8E">
      <w:pPr>
        <w:pStyle w:val="ListParagraph"/>
        <w:numPr>
          <w:ilvl w:val="0"/>
          <w:numId w:val="37"/>
        </w:numPr>
      </w:pPr>
      <w:r>
        <w:t>Show a screenshot of the output.</w:t>
      </w:r>
    </w:p>
    <w:p w:rsidR="0086650A" w:rsidP="0086650A" w:rsidRDefault="0086650A" w14:paraId="45935992" w14:textId="27D21E57"/>
    <w:p w:rsidR="0086650A" w:rsidP="0086650A" w:rsidRDefault="0086650A" w14:paraId="42E2AC73" w14:textId="3694FC5B"/>
    <w:p w:rsidR="0086650A" w:rsidP="0086650A" w:rsidRDefault="0086650A" w14:paraId="0CA20EF8" w14:textId="77777777"/>
    <w:p w:rsidR="009E1065" w:rsidP="009E1065" w:rsidRDefault="004F4881" w14:paraId="4221D956" w14:textId="4F4833B5">
      <w:pPr>
        <w:pStyle w:val="Heading3"/>
      </w:pPr>
      <w:bookmarkStart w:name="_Toc491425570" w:id="5"/>
      <w:r>
        <w:t>4</w:t>
      </w:r>
      <w:r w:rsidR="009E1065">
        <w:t>.1.1</w:t>
      </w:r>
      <w:r w:rsidR="009E1065">
        <w:tab/>
      </w:r>
      <w:r w:rsidR="009E1065">
        <w:t>Analyzing calc.exe</w:t>
      </w:r>
      <w:bookmarkEnd w:id="5"/>
    </w:p>
    <w:p w:rsidR="00CC2836" w:rsidP="00CC2836" w:rsidRDefault="00CC2836" w14:paraId="5AB03B06" w14:textId="0CEE77E4">
      <w:pPr>
        <w:pStyle w:val="Heading3"/>
      </w:pPr>
      <w:r>
        <w:t>Question(s)</w:t>
      </w:r>
      <w:r>
        <w:t xml:space="preserve"> </w:t>
      </w:r>
      <w:r>
        <w:t xml:space="preserve">- </w:t>
      </w:r>
      <w:r w:rsidRPr="00CC2836">
        <w:rPr>
          <w:b w:val="0"/>
          <w:sz w:val="24"/>
        </w:rPr>
        <w:t>(</w:t>
      </w:r>
      <w:r>
        <w:rPr>
          <w:b w:val="0"/>
          <w:sz w:val="24"/>
        </w:rPr>
        <w:t>5</w:t>
      </w:r>
      <w:r w:rsidRPr="00CC2836">
        <w:rPr>
          <w:b w:val="0"/>
          <w:sz w:val="24"/>
        </w:rPr>
        <w:t>pts)</w:t>
      </w:r>
    </w:p>
    <w:p w:rsidR="009E1065" w:rsidP="00587D8E" w:rsidRDefault="009E1065" w14:paraId="4FD8903A" w14:textId="492C8CBA">
      <w:pPr>
        <w:pStyle w:val="ListParagraph"/>
        <w:numPr>
          <w:ilvl w:val="0"/>
          <w:numId w:val="31"/>
        </w:numPr>
        <w:ind w:left="1080"/>
      </w:pPr>
      <w:r>
        <w:t xml:space="preserve">Within the </w:t>
      </w:r>
      <w:r w:rsidRPr="00C94CA5">
        <w:rPr>
          <w:rFonts w:ascii="Courier New" w:hAnsi="Courier New" w:cs="Courier New"/>
        </w:rPr>
        <w:t>Evil</w:t>
      </w:r>
      <w:r>
        <w:t xml:space="preserve"> Python class, </w:t>
      </w:r>
      <w:r w:rsidR="00DD4EC2">
        <w:t>w</w:t>
      </w:r>
      <w:r>
        <w:t>hat is the class variable referencing?</w:t>
      </w:r>
    </w:p>
    <w:p w:rsidR="00166B0D" w:rsidP="00587D8E" w:rsidRDefault="00166B0D" w14:paraId="49106E50" w14:textId="77777777">
      <w:pPr>
        <w:spacing w:line="360" w:lineRule="auto"/>
        <w:ind w:left="1080"/>
      </w:pPr>
    </w:p>
    <w:p w:rsidR="00166B0D" w:rsidP="00587D8E" w:rsidRDefault="00166B0D" w14:paraId="51EB6AA8" w14:textId="77777777">
      <w:pPr>
        <w:spacing w:line="360" w:lineRule="auto"/>
        <w:ind w:left="1080"/>
      </w:pPr>
    </w:p>
    <w:p w:rsidR="00166B0D" w:rsidP="00587D8E" w:rsidRDefault="00166B0D" w14:paraId="4F6786B2" w14:textId="77777777">
      <w:pPr>
        <w:spacing w:line="360" w:lineRule="auto"/>
        <w:ind w:left="1080"/>
      </w:pPr>
    </w:p>
    <w:p w:rsidR="00166B0D" w:rsidP="00587D8E" w:rsidRDefault="00166B0D" w14:paraId="51A7486F" w14:textId="77777777">
      <w:pPr>
        <w:spacing w:line="360" w:lineRule="auto"/>
        <w:ind w:left="1080"/>
      </w:pPr>
    </w:p>
    <w:p w:rsidR="00166B0D" w:rsidP="00587D8E" w:rsidRDefault="00166B0D" w14:paraId="2A490A14" w14:textId="77777777">
      <w:pPr>
        <w:spacing w:line="360" w:lineRule="auto"/>
        <w:ind w:left="1080"/>
      </w:pPr>
    </w:p>
    <w:p w:rsidR="00166B0D" w:rsidP="00587D8E" w:rsidRDefault="00166B0D" w14:paraId="1DAD3649" w14:textId="05E208AF">
      <w:pPr>
        <w:pStyle w:val="ListParagraph"/>
        <w:numPr>
          <w:ilvl w:val="0"/>
          <w:numId w:val="31"/>
        </w:numPr>
        <w:ind w:left="1080"/>
      </w:pPr>
      <w:r>
        <w:t xml:space="preserve">Describe what the </w:t>
      </w:r>
      <w:r w:rsidRPr="00174FDD">
        <w:rPr>
          <w:rFonts w:ascii="Courier New" w:hAnsi="Courier New" w:cs="Courier New"/>
        </w:rPr>
        <w:t>__</w:t>
      </w:r>
      <w:proofErr w:type="spellStart"/>
      <w:r w:rsidRPr="00174FDD">
        <w:rPr>
          <w:rFonts w:ascii="Courier New" w:hAnsi="Courier New" w:cs="Courier New"/>
        </w:rPr>
        <w:t>init</w:t>
      </w:r>
      <w:proofErr w:type="spellEnd"/>
      <w:r w:rsidRPr="00174FDD">
        <w:rPr>
          <w:rFonts w:ascii="Courier New" w:hAnsi="Courier New" w:cs="Courier New"/>
        </w:rPr>
        <w:t>_</w:t>
      </w:r>
      <w:proofErr w:type="gramStart"/>
      <w:r w:rsidRPr="00174FDD">
        <w:rPr>
          <w:rFonts w:ascii="Courier New" w:hAnsi="Courier New" w:cs="Courier New"/>
        </w:rPr>
        <w:t>_(</w:t>
      </w:r>
      <w:proofErr w:type="gramEnd"/>
      <w:r w:rsidRPr="00174FDD">
        <w:rPr>
          <w:rFonts w:ascii="Courier New" w:hAnsi="Courier New" w:cs="Courier New"/>
        </w:rPr>
        <w:t>)</w:t>
      </w:r>
      <w:r>
        <w:t xml:space="preserve"> method is doing. </w:t>
      </w:r>
      <w:r w:rsidR="00B00C23">
        <w:t>How would this malware be classified</w:t>
      </w:r>
      <w:r>
        <w:t xml:space="preserve"> </w:t>
      </w:r>
      <w:r w:rsidR="00C005E5">
        <w:t>based on the presentation slide(s) discussed in class</w:t>
      </w:r>
      <w:r>
        <w:t>?</w:t>
      </w:r>
    </w:p>
    <w:p w:rsidR="00166B0D" w:rsidP="00587D8E" w:rsidRDefault="00166B0D" w14:paraId="13304A28" w14:textId="77777777">
      <w:pPr>
        <w:spacing w:line="360" w:lineRule="auto"/>
        <w:ind w:left="1080"/>
      </w:pPr>
    </w:p>
    <w:p w:rsidR="00166B0D" w:rsidP="00587D8E" w:rsidRDefault="00166B0D" w14:paraId="3E9995CE" w14:textId="77777777">
      <w:pPr>
        <w:spacing w:line="360" w:lineRule="auto"/>
        <w:ind w:left="1080"/>
      </w:pPr>
    </w:p>
    <w:p w:rsidR="00166B0D" w:rsidP="00587D8E" w:rsidRDefault="00166B0D" w14:paraId="2514DF4C" w14:textId="77777777">
      <w:pPr>
        <w:spacing w:line="360" w:lineRule="auto"/>
        <w:ind w:left="1080"/>
      </w:pPr>
    </w:p>
    <w:p w:rsidR="00166B0D" w:rsidP="00587D8E" w:rsidRDefault="00166B0D" w14:paraId="40E1D4A8" w14:textId="77777777">
      <w:pPr>
        <w:spacing w:line="360" w:lineRule="auto"/>
        <w:ind w:left="1080"/>
      </w:pPr>
    </w:p>
    <w:p w:rsidR="00166B0D" w:rsidP="00587D8E" w:rsidRDefault="00166B0D" w14:paraId="32A7FB5C" w14:textId="77777777">
      <w:pPr>
        <w:spacing w:line="360" w:lineRule="auto"/>
        <w:ind w:left="1080"/>
      </w:pPr>
    </w:p>
    <w:p w:rsidR="00166B0D" w:rsidP="00587D8E" w:rsidRDefault="00166B0D" w14:paraId="2CC729D2" w14:textId="77777777">
      <w:pPr>
        <w:spacing w:line="360" w:lineRule="auto"/>
        <w:ind w:left="1080"/>
      </w:pPr>
    </w:p>
    <w:p w:rsidR="00166B0D" w:rsidP="00587D8E" w:rsidRDefault="00166B0D" w14:paraId="6F9C3481" w14:textId="77777777">
      <w:pPr>
        <w:spacing w:line="360" w:lineRule="auto"/>
        <w:ind w:left="1080"/>
      </w:pPr>
    </w:p>
    <w:p w:rsidR="00166B0D" w:rsidP="00587D8E" w:rsidRDefault="00166B0D" w14:paraId="5697232F" w14:textId="77777777">
      <w:pPr>
        <w:spacing w:line="360" w:lineRule="auto"/>
        <w:ind w:left="1080"/>
      </w:pPr>
    </w:p>
    <w:p w:rsidR="00166B0D" w:rsidP="00587D8E" w:rsidRDefault="00166B0D" w14:paraId="234DEA22" w14:textId="18D5E4F8">
      <w:pPr>
        <w:pStyle w:val="ListParagraph"/>
        <w:numPr>
          <w:ilvl w:val="0"/>
          <w:numId w:val="31"/>
        </w:numPr>
        <w:ind w:left="1080"/>
      </w:pPr>
      <w:r>
        <w:t xml:space="preserve">Describe what the </w:t>
      </w:r>
      <w:proofErr w:type="spellStart"/>
      <w:r w:rsidRPr="00C94CA5">
        <w:rPr>
          <w:rFonts w:ascii="Courier New" w:hAnsi="Courier New" w:cs="Courier New"/>
        </w:rPr>
        <w:t>steal_hives</w:t>
      </w:r>
      <w:proofErr w:type="spellEnd"/>
      <w:r>
        <w:t xml:space="preserve"> method is doing. </w:t>
      </w:r>
      <w:r w:rsidR="00C005E5">
        <w:t>How would this malware be classified based on the presentation slide(s) discussed in class?</w:t>
      </w:r>
    </w:p>
    <w:p w:rsidR="00166B0D" w:rsidP="00587D8E" w:rsidRDefault="00166B0D" w14:paraId="627ACE5F" w14:textId="77777777">
      <w:pPr>
        <w:spacing w:line="360" w:lineRule="auto"/>
        <w:ind w:left="1080"/>
      </w:pPr>
    </w:p>
    <w:p w:rsidR="00166B0D" w:rsidP="00587D8E" w:rsidRDefault="00166B0D" w14:paraId="1C4C036E" w14:textId="77777777">
      <w:pPr>
        <w:spacing w:line="360" w:lineRule="auto"/>
        <w:ind w:left="1080"/>
      </w:pPr>
    </w:p>
    <w:p w:rsidR="00166B0D" w:rsidP="00587D8E" w:rsidRDefault="00166B0D" w14:paraId="2B2C6289" w14:textId="77777777">
      <w:pPr>
        <w:spacing w:line="360" w:lineRule="auto"/>
        <w:ind w:left="1080"/>
      </w:pPr>
    </w:p>
    <w:p w:rsidR="00166B0D" w:rsidP="00587D8E" w:rsidRDefault="00166B0D" w14:paraId="60CCF7DC" w14:textId="77777777">
      <w:pPr>
        <w:spacing w:line="360" w:lineRule="auto"/>
        <w:ind w:left="1080"/>
      </w:pPr>
    </w:p>
    <w:p w:rsidR="00166B0D" w:rsidP="00587D8E" w:rsidRDefault="00166B0D" w14:paraId="324DA7D0" w14:textId="77777777">
      <w:pPr>
        <w:spacing w:line="360" w:lineRule="auto"/>
        <w:ind w:left="1080"/>
      </w:pPr>
    </w:p>
    <w:p w:rsidR="00166B0D" w:rsidP="00587D8E" w:rsidRDefault="00166B0D" w14:paraId="682B97D3" w14:textId="77777777">
      <w:pPr>
        <w:spacing w:line="360" w:lineRule="auto"/>
        <w:ind w:left="1080"/>
      </w:pPr>
    </w:p>
    <w:p w:rsidR="00166B0D" w:rsidP="00587D8E" w:rsidRDefault="00166B0D" w14:paraId="7162D974" w14:textId="77777777">
      <w:pPr>
        <w:ind w:left="1080"/>
      </w:pPr>
    </w:p>
    <w:p w:rsidR="00166B0D" w:rsidP="00587D8E" w:rsidRDefault="00166B0D" w14:paraId="4EF20EB5" w14:textId="6AF2A172">
      <w:pPr>
        <w:pStyle w:val="ListParagraph"/>
        <w:numPr>
          <w:ilvl w:val="0"/>
          <w:numId w:val="31"/>
        </w:numPr>
        <w:ind w:left="1080"/>
      </w:pPr>
      <w:r>
        <w:t xml:space="preserve">Describe what the </w:t>
      </w:r>
      <w:proofErr w:type="spellStart"/>
      <w:r w:rsidRPr="00C94CA5">
        <w:rPr>
          <w:rFonts w:ascii="Courier New" w:hAnsi="Courier New" w:cs="Courier New"/>
        </w:rPr>
        <w:t>steal_files</w:t>
      </w:r>
      <w:proofErr w:type="spellEnd"/>
      <w:r>
        <w:t xml:space="preserve"> method is doing. </w:t>
      </w:r>
      <w:r w:rsidR="00C005E5">
        <w:t>How would this malware be classified based on the presentation slide(s) discussed in class?</w:t>
      </w:r>
    </w:p>
    <w:p w:rsidR="00166B0D" w:rsidP="00587D8E" w:rsidRDefault="00166B0D" w14:paraId="4C80C9AC" w14:textId="77777777">
      <w:pPr>
        <w:spacing w:line="360" w:lineRule="auto"/>
        <w:ind w:left="1080"/>
      </w:pPr>
    </w:p>
    <w:p w:rsidR="00166B0D" w:rsidP="00587D8E" w:rsidRDefault="00166B0D" w14:paraId="03C5BC08" w14:textId="77777777">
      <w:pPr>
        <w:spacing w:line="360" w:lineRule="auto"/>
        <w:ind w:left="1080"/>
      </w:pPr>
    </w:p>
    <w:p w:rsidR="00166B0D" w:rsidP="00587D8E" w:rsidRDefault="00166B0D" w14:paraId="53CB2BA3" w14:textId="77777777">
      <w:pPr>
        <w:spacing w:line="360" w:lineRule="auto"/>
        <w:ind w:left="1080"/>
      </w:pPr>
    </w:p>
    <w:p w:rsidR="00166B0D" w:rsidP="00587D8E" w:rsidRDefault="00166B0D" w14:paraId="3455F6EA" w14:textId="77777777">
      <w:pPr>
        <w:spacing w:line="360" w:lineRule="auto"/>
        <w:ind w:left="1080"/>
      </w:pPr>
    </w:p>
    <w:p w:rsidR="00166B0D" w:rsidP="00587D8E" w:rsidRDefault="00166B0D" w14:paraId="60EE3BA8" w14:textId="77777777">
      <w:pPr>
        <w:spacing w:line="360" w:lineRule="auto"/>
        <w:ind w:left="1080"/>
      </w:pPr>
    </w:p>
    <w:p w:rsidR="00166B0D" w:rsidP="00587D8E" w:rsidRDefault="00166B0D" w14:paraId="2E739544" w14:textId="77777777">
      <w:pPr>
        <w:spacing w:line="360" w:lineRule="auto"/>
        <w:ind w:left="1080"/>
      </w:pPr>
    </w:p>
    <w:p w:rsidR="00166B0D" w:rsidP="00587D8E" w:rsidRDefault="00166B0D" w14:paraId="6AB9767A" w14:textId="77777777">
      <w:pPr>
        <w:spacing w:line="360" w:lineRule="auto"/>
        <w:ind w:left="1080"/>
      </w:pPr>
    </w:p>
    <w:p w:rsidR="00166B0D" w:rsidP="00587D8E" w:rsidRDefault="00166B0D" w14:paraId="4A527CE5" w14:textId="598E45B7">
      <w:pPr>
        <w:pStyle w:val="ListParagraph"/>
        <w:numPr>
          <w:ilvl w:val="0"/>
          <w:numId w:val="31"/>
        </w:numPr>
        <w:ind w:left="1080"/>
      </w:pPr>
      <w:r>
        <w:t xml:space="preserve">What file extensions are being referenced by the </w:t>
      </w:r>
      <w:proofErr w:type="spellStart"/>
      <w:proofErr w:type="gramStart"/>
      <w:r w:rsidRPr="00174FDD">
        <w:rPr>
          <w:rFonts w:ascii="Courier New" w:hAnsi="Courier New" w:cs="Courier New"/>
        </w:rPr>
        <w:t>re.match</w:t>
      </w:r>
      <w:proofErr w:type="spellEnd"/>
      <w:proofErr w:type="gramEnd"/>
      <w:r>
        <w:t xml:space="preserve"> call?</w:t>
      </w:r>
    </w:p>
    <w:p w:rsidR="00166B0D" w:rsidP="00587D8E" w:rsidRDefault="00166B0D" w14:paraId="3388C8E8" w14:textId="77777777">
      <w:pPr>
        <w:spacing w:line="360" w:lineRule="auto"/>
        <w:ind w:left="1080"/>
      </w:pPr>
    </w:p>
    <w:p w:rsidR="00166B0D" w:rsidP="00587D8E" w:rsidRDefault="00166B0D" w14:paraId="21902A19" w14:textId="77777777">
      <w:pPr>
        <w:spacing w:line="360" w:lineRule="auto"/>
        <w:ind w:left="1080"/>
      </w:pPr>
    </w:p>
    <w:p w:rsidR="00166B0D" w:rsidP="00587D8E" w:rsidRDefault="00166B0D" w14:paraId="32ABD54D" w14:textId="77777777">
      <w:pPr>
        <w:spacing w:line="360" w:lineRule="auto"/>
        <w:ind w:left="1080"/>
      </w:pPr>
    </w:p>
    <w:p w:rsidR="00166B0D" w:rsidP="00587D8E" w:rsidRDefault="00166B0D" w14:paraId="0522CB1C" w14:textId="77777777">
      <w:pPr>
        <w:spacing w:line="360" w:lineRule="auto"/>
        <w:ind w:left="1080"/>
      </w:pPr>
    </w:p>
    <w:p w:rsidR="00166B0D" w:rsidP="00587D8E" w:rsidRDefault="00166B0D" w14:paraId="22D6A660" w14:textId="77777777">
      <w:pPr>
        <w:spacing w:line="360" w:lineRule="auto"/>
        <w:ind w:left="1080"/>
      </w:pPr>
    </w:p>
    <w:p w:rsidR="00166B0D" w:rsidP="00587D8E" w:rsidRDefault="00166B0D" w14:paraId="1FB96301" w14:textId="77777777">
      <w:pPr>
        <w:spacing w:line="360" w:lineRule="auto"/>
        <w:ind w:left="1080"/>
      </w:pPr>
    </w:p>
    <w:p w:rsidRPr="009E1065" w:rsidR="00166B0D" w:rsidP="00166B0D" w:rsidRDefault="00166B0D" w14:paraId="72F7F67F" w14:textId="77777777"/>
    <w:p w:rsidR="00B00C23" w:rsidP="00152199" w:rsidRDefault="00B00C23" w14:paraId="20384FBC" w14:textId="77777777">
      <w:pPr>
        <w:rPr>
          <w:sz w:val="26"/>
        </w:rPr>
      </w:pPr>
      <w:r>
        <w:br w:type="page"/>
      </w:r>
    </w:p>
    <w:p w:rsidR="00166B0D" w:rsidP="00B00C23" w:rsidRDefault="004F4881" w14:paraId="36051639" w14:textId="7FF560B6">
      <w:pPr>
        <w:pStyle w:val="Heading3"/>
      </w:pPr>
      <w:bookmarkStart w:name="_Toc491425571" w:id="6"/>
      <w:r>
        <w:t>4</w:t>
      </w:r>
      <w:r w:rsidR="00166B0D">
        <w:t>.1.2</w:t>
      </w:r>
      <w:r w:rsidR="00166B0D">
        <w:tab/>
      </w:r>
      <w:r w:rsidR="00166B0D">
        <w:t>Analyzing resume.pdf.exe</w:t>
      </w:r>
      <w:bookmarkEnd w:id="6"/>
    </w:p>
    <w:p w:rsidRPr="00CC2836" w:rsidR="00CC2836" w:rsidP="00CC2836" w:rsidRDefault="00CC2836" w14:paraId="038C1FE1" w14:textId="55AE8C1C">
      <w:pPr>
        <w:pStyle w:val="Heading3"/>
      </w:pPr>
      <w:r>
        <w:t xml:space="preserve">Question(s) - </w:t>
      </w:r>
      <w:r w:rsidRPr="00CC2836">
        <w:rPr>
          <w:b w:val="0"/>
          <w:sz w:val="24"/>
        </w:rPr>
        <w:t>(</w:t>
      </w:r>
      <w:r>
        <w:rPr>
          <w:b w:val="0"/>
          <w:sz w:val="24"/>
        </w:rPr>
        <w:t>4</w:t>
      </w:r>
      <w:r w:rsidRPr="00CC2836">
        <w:rPr>
          <w:b w:val="0"/>
          <w:sz w:val="24"/>
        </w:rPr>
        <w:t>pts)</w:t>
      </w:r>
    </w:p>
    <w:p w:rsidR="00166B0D" w:rsidP="00A4688D" w:rsidRDefault="00B00C23" w14:paraId="7C32597A" w14:textId="65987764">
      <w:pPr>
        <w:pStyle w:val="ListParagraph"/>
        <w:numPr>
          <w:ilvl w:val="0"/>
          <w:numId w:val="32"/>
        </w:numPr>
        <w:ind w:left="1080"/>
      </w:pPr>
      <w:r w:rsidRPr="00B00C23">
        <w:t>What vulnerability is this malware exploiting?</w:t>
      </w:r>
    </w:p>
    <w:p w:rsidR="00B00C23" w:rsidP="00B00C23" w:rsidRDefault="00B00C23" w14:paraId="7AAAB9C4" w14:textId="77777777">
      <w:pPr>
        <w:spacing w:line="360" w:lineRule="auto"/>
        <w:ind w:left="360"/>
      </w:pPr>
    </w:p>
    <w:p w:rsidR="00B00C23" w:rsidP="00B00C23" w:rsidRDefault="00B00C23" w14:paraId="02A58580" w14:textId="77777777">
      <w:pPr>
        <w:spacing w:line="360" w:lineRule="auto"/>
        <w:ind w:left="360"/>
      </w:pPr>
    </w:p>
    <w:p w:rsidR="00B00C23" w:rsidP="00B00C23" w:rsidRDefault="00B00C23" w14:paraId="22FF2531" w14:textId="77777777">
      <w:pPr>
        <w:spacing w:line="360" w:lineRule="auto"/>
        <w:ind w:left="360"/>
      </w:pPr>
    </w:p>
    <w:p w:rsidR="00B00C23" w:rsidP="00B00C23" w:rsidRDefault="00B00C23" w14:paraId="60C02048" w14:textId="77777777">
      <w:pPr>
        <w:spacing w:line="360" w:lineRule="auto"/>
        <w:ind w:left="360"/>
      </w:pPr>
    </w:p>
    <w:p w:rsidR="00B00C23" w:rsidP="00B00C23" w:rsidRDefault="00B00C23" w14:paraId="45A35D79" w14:textId="77777777">
      <w:pPr>
        <w:spacing w:line="360" w:lineRule="auto"/>
        <w:ind w:left="360"/>
      </w:pPr>
    </w:p>
    <w:p w:rsidR="00B00C23" w:rsidP="00B00C23" w:rsidRDefault="00B00C23" w14:paraId="41FB11D2" w14:textId="77777777">
      <w:pPr>
        <w:spacing w:line="360" w:lineRule="auto"/>
        <w:ind w:left="360"/>
      </w:pPr>
    </w:p>
    <w:p w:rsidR="00C005E5" w:rsidP="00C005E5" w:rsidRDefault="00B00C23" w14:paraId="70AB0FE9" w14:textId="77777777">
      <w:pPr>
        <w:pStyle w:val="ListParagraph"/>
        <w:numPr>
          <w:ilvl w:val="0"/>
          <w:numId w:val="32"/>
        </w:numPr>
        <w:ind w:left="1080"/>
      </w:pPr>
      <w:r>
        <w:t xml:space="preserve">Describe the </w:t>
      </w:r>
      <w:proofErr w:type="spellStart"/>
      <w:r w:rsidRPr="00174FDD">
        <w:rPr>
          <w:rFonts w:ascii="Courier New" w:hAnsi="Courier New" w:cs="Courier New"/>
        </w:rPr>
        <w:t>get_</w:t>
      </w:r>
      <w:proofErr w:type="gramStart"/>
      <w:r w:rsidRPr="00174FDD">
        <w:rPr>
          <w:rFonts w:ascii="Courier New" w:hAnsi="Courier New" w:cs="Courier New"/>
        </w:rPr>
        <w:t>ips</w:t>
      </w:r>
      <w:proofErr w:type="spellEnd"/>
      <w:r w:rsidRPr="00174FDD">
        <w:rPr>
          <w:rFonts w:ascii="Courier New" w:hAnsi="Courier New" w:cs="Courier New"/>
        </w:rPr>
        <w:t>(</w:t>
      </w:r>
      <w:proofErr w:type="gramEnd"/>
      <w:r w:rsidRPr="00174FDD">
        <w:rPr>
          <w:rFonts w:ascii="Courier New" w:hAnsi="Courier New" w:cs="Courier New"/>
        </w:rPr>
        <w:t>)</w:t>
      </w:r>
      <w:r>
        <w:t xml:space="preserve"> method</w:t>
      </w:r>
      <w:r w:rsidR="00C005E5">
        <w:t>. For example:</w:t>
      </w:r>
    </w:p>
    <w:p w:rsidR="00B00C23" w:rsidP="00C005E5" w:rsidRDefault="00C005E5" w14:paraId="1BA66027" w14:textId="6531A8DC">
      <w:pPr>
        <w:pStyle w:val="ListParagraph"/>
        <w:ind w:left="1080"/>
      </w:pPr>
      <w:r>
        <w:t>What does it do? How does it accomplish the task? Does it require any special input?</w:t>
      </w:r>
    </w:p>
    <w:p w:rsidR="00B00C23" w:rsidP="00B00C23" w:rsidRDefault="00B00C23" w14:paraId="5C4DFF73" w14:textId="77777777">
      <w:pPr>
        <w:spacing w:line="360" w:lineRule="auto"/>
        <w:ind w:left="360"/>
      </w:pPr>
    </w:p>
    <w:p w:rsidR="00B00C23" w:rsidP="00B00C23" w:rsidRDefault="00B00C23" w14:paraId="3D3FE518" w14:textId="77777777">
      <w:pPr>
        <w:spacing w:line="360" w:lineRule="auto"/>
        <w:ind w:left="360"/>
      </w:pPr>
    </w:p>
    <w:p w:rsidR="00B00C23" w:rsidP="00B00C23" w:rsidRDefault="00B00C23" w14:paraId="5744A5BB" w14:textId="77777777">
      <w:pPr>
        <w:spacing w:line="360" w:lineRule="auto"/>
        <w:ind w:left="360"/>
      </w:pPr>
    </w:p>
    <w:p w:rsidR="00B00C23" w:rsidP="00B00C23" w:rsidRDefault="00B00C23" w14:paraId="7F96D2DE" w14:textId="77777777">
      <w:pPr>
        <w:spacing w:line="360" w:lineRule="auto"/>
        <w:ind w:left="360"/>
      </w:pPr>
    </w:p>
    <w:p w:rsidR="00B00C23" w:rsidP="00B00C23" w:rsidRDefault="00B00C23" w14:paraId="582489FB" w14:textId="77777777">
      <w:pPr>
        <w:spacing w:line="360" w:lineRule="auto"/>
        <w:ind w:left="360"/>
      </w:pPr>
    </w:p>
    <w:p w:rsidR="00B00C23" w:rsidP="00B00C23" w:rsidRDefault="00B00C23" w14:paraId="2745B357" w14:textId="77777777">
      <w:pPr>
        <w:spacing w:line="360" w:lineRule="auto"/>
        <w:ind w:left="360"/>
      </w:pPr>
    </w:p>
    <w:p w:rsidR="00B00C23" w:rsidP="00A4688D" w:rsidRDefault="00B00C23" w14:paraId="16A7DBD1" w14:textId="54C86A26">
      <w:pPr>
        <w:pStyle w:val="ListParagraph"/>
        <w:numPr>
          <w:ilvl w:val="0"/>
          <w:numId w:val="32"/>
        </w:numPr>
        <w:ind w:left="1080"/>
      </w:pPr>
      <w:r>
        <w:t xml:space="preserve">What is being accomplished in the for loop when </w:t>
      </w:r>
      <w:r w:rsidRPr="00174FDD">
        <w:rPr>
          <w:rFonts w:ascii="Courier New" w:hAnsi="Courier New" w:cs="Courier New"/>
        </w:rPr>
        <w:t>__name__ == ‘__main__’</w:t>
      </w:r>
      <w:r>
        <w:t xml:space="preserve">? </w:t>
      </w:r>
      <w:r w:rsidR="00C005E5">
        <w:t>How would this malware be classified based on the presentation slide(s) discussed in class?</w:t>
      </w:r>
    </w:p>
    <w:p w:rsidR="00B00C23" w:rsidP="00B00C23" w:rsidRDefault="00B00C23" w14:paraId="15D90281" w14:textId="77777777">
      <w:pPr>
        <w:spacing w:line="360" w:lineRule="auto"/>
        <w:ind w:left="360"/>
      </w:pPr>
    </w:p>
    <w:p w:rsidR="00B00C23" w:rsidP="00B00C23" w:rsidRDefault="00B00C23" w14:paraId="14B4DF2A" w14:textId="77777777">
      <w:pPr>
        <w:spacing w:line="360" w:lineRule="auto"/>
        <w:ind w:left="360"/>
      </w:pPr>
    </w:p>
    <w:p w:rsidR="00B00C23" w:rsidP="00B00C23" w:rsidRDefault="00B00C23" w14:paraId="79E2197C" w14:textId="77777777">
      <w:pPr>
        <w:spacing w:line="360" w:lineRule="auto"/>
        <w:ind w:left="360"/>
      </w:pPr>
    </w:p>
    <w:p w:rsidR="00B00C23" w:rsidP="00B00C23" w:rsidRDefault="00B00C23" w14:paraId="71F891F8" w14:textId="77777777">
      <w:pPr>
        <w:spacing w:line="360" w:lineRule="auto"/>
        <w:ind w:left="360"/>
      </w:pPr>
    </w:p>
    <w:p w:rsidR="00B00C23" w:rsidP="00B00C23" w:rsidRDefault="00B00C23" w14:paraId="6804D4E5" w14:textId="77777777">
      <w:pPr>
        <w:spacing w:line="360" w:lineRule="auto"/>
        <w:ind w:left="360"/>
      </w:pPr>
    </w:p>
    <w:p w:rsidR="00B00C23" w:rsidP="00B00C23" w:rsidRDefault="00B00C23" w14:paraId="0CCE3B6D" w14:textId="77777777">
      <w:pPr>
        <w:spacing w:line="360" w:lineRule="auto"/>
        <w:ind w:left="360"/>
      </w:pPr>
    </w:p>
    <w:p w:rsidR="00B00C23" w:rsidP="00A4688D" w:rsidRDefault="00B00C23" w14:paraId="6AE988A2" w14:textId="4DE7F2B6">
      <w:pPr>
        <w:pStyle w:val="ListParagraph"/>
        <w:numPr>
          <w:ilvl w:val="0"/>
          <w:numId w:val="32"/>
        </w:numPr>
        <w:ind w:left="1080"/>
      </w:pPr>
      <w:r>
        <w:t>Can you find ASCII strings in the exploit payload? (</w:t>
      </w:r>
      <w:r w:rsidRPr="00B00C23">
        <w:rPr>
          <w:b/>
        </w:rPr>
        <w:t>Hint:</w:t>
      </w:r>
      <w:r>
        <w:t xml:space="preserve"> </w:t>
      </w:r>
      <w:r w:rsidR="00320CD2">
        <w:t xml:space="preserve">Look </w:t>
      </w:r>
      <w:r>
        <w:t>for the class variable value from calc.exe</w:t>
      </w:r>
      <w:r w:rsidR="00320CD2">
        <w:t>.</w:t>
      </w:r>
      <w:r>
        <w:t xml:space="preserve">) </w:t>
      </w:r>
      <w:r w:rsidR="00C005E5">
        <w:t>How would this malware be classified based on the presentation slide(s) discussed in class?</w:t>
      </w:r>
    </w:p>
    <w:p w:rsidR="00B00C23" w:rsidP="00B00C23" w:rsidRDefault="00B00C23" w14:paraId="34784AA7" w14:textId="77777777">
      <w:pPr>
        <w:spacing w:line="360" w:lineRule="auto"/>
        <w:ind w:left="360"/>
      </w:pPr>
    </w:p>
    <w:p w:rsidR="00B00C23" w:rsidP="00B00C23" w:rsidRDefault="00B00C23" w14:paraId="05D4C38F" w14:textId="77777777">
      <w:pPr>
        <w:spacing w:line="360" w:lineRule="auto"/>
        <w:ind w:left="360"/>
      </w:pPr>
    </w:p>
    <w:p w:rsidR="00B00C23" w:rsidP="00B00C23" w:rsidRDefault="00B00C23" w14:paraId="4E5F0516" w14:textId="77777777">
      <w:pPr>
        <w:spacing w:line="360" w:lineRule="auto"/>
        <w:ind w:left="360"/>
      </w:pPr>
    </w:p>
    <w:p w:rsidR="00B00C23" w:rsidP="00B00C23" w:rsidRDefault="00B00C23" w14:paraId="1B553000" w14:textId="77777777">
      <w:pPr>
        <w:spacing w:line="360" w:lineRule="auto"/>
        <w:ind w:left="360"/>
      </w:pPr>
    </w:p>
    <w:p w:rsidR="00B00C23" w:rsidP="00B00C23" w:rsidRDefault="00B00C23" w14:paraId="1C68547F" w14:textId="77777777">
      <w:pPr>
        <w:spacing w:line="360" w:lineRule="auto"/>
        <w:ind w:left="360"/>
      </w:pPr>
    </w:p>
    <w:p w:rsidR="007E43E4" w:rsidP="007E43E4" w:rsidRDefault="007E43E4" w14:paraId="41A953C9" w14:textId="77777777">
      <w:pPr>
        <w:pStyle w:val="Heading1"/>
      </w:pPr>
      <w:bookmarkStart w:name="_Toc491425572" w:id="7"/>
      <w:r>
        <w:t>Resources</w:t>
      </w:r>
      <w:bookmarkEnd w:id="7"/>
    </w:p>
    <w:p w:rsidRPr="001B0A05" w:rsidR="007E43E4" w:rsidP="007E43E4" w:rsidRDefault="007E43E4" w14:paraId="180013B9" w14:textId="77777777">
      <w:proofErr w:type="spellStart"/>
      <w:r>
        <w:t>Szor</w:t>
      </w:r>
      <w:proofErr w:type="spellEnd"/>
      <w:r>
        <w:t xml:space="preserve">, P. (2005). </w:t>
      </w:r>
      <w:r w:rsidRPr="00FA14DC">
        <w:rPr>
          <w:i/>
        </w:rPr>
        <w:t>The art of computer virus research and defense</w:t>
      </w:r>
      <w:r>
        <w:t>. Toronto: Addison-Wesley.</w:t>
      </w:r>
    </w:p>
    <w:p w:rsidR="00512D26" w:rsidP="00B00C23" w:rsidRDefault="00512D26" w14:paraId="2CAF955C" w14:textId="77777777">
      <w:pPr>
        <w:pStyle w:val="ListParagraph"/>
        <w:spacing w:before="360"/>
        <w:jc w:val="right"/>
      </w:pPr>
    </w:p>
    <w:p w:rsidR="007E43E4" w:rsidP="00B00C23" w:rsidRDefault="007E43E4" w14:paraId="6509BD20" w14:textId="77777777">
      <w:pPr>
        <w:pStyle w:val="ListParagraph"/>
        <w:spacing w:before="360"/>
        <w:jc w:val="right"/>
      </w:pPr>
    </w:p>
    <w:p w:rsidR="007E43E4" w:rsidRDefault="007E43E4" w14:paraId="5D14CEB2" w14:textId="78D095E0">
      <w:pPr>
        <w:spacing w:line="240" w:lineRule="auto"/>
      </w:pPr>
      <w:r>
        <w:br w:type="page"/>
      </w:r>
    </w:p>
    <w:p w:rsidR="00512D26" w:rsidP="00E026F5" w:rsidRDefault="00512D26" w14:paraId="024A57C9" w14:textId="77777777">
      <w:pPr>
        <w:sectPr w:rsidR="00512D26" w:rsidSect="00BE093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1800" w:right="1440" w:bottom="1152" w:left="1440" w:header="720" w:footer="720" w:gutter="0"/>
          <w:pgNumType w:start="1"/>
          <w:cols w:space="720"/>
          <w:titlePg/>
          <w:docGrid w:linePitch="360"/>
        </w:sectPr>
      </w:pPr>
    </w:p>
    <w:p w:rsidRPr="001B0A05" w:rsidR="00FA14DC" w:rsidP="007E43E4" w:rsidRDefault="00FA14DC" w14:paraId="213A760F" w14:textId="08553231">
      <w:pPr>
        <w:pStyle w:val="Heading1"/>
      </w:pPr>
    </w:p>
    <w:sectPr w:rsidRPr="001B0A05" w:rsidR="00FA14DC" w:rsidSect="00512D26">
      <w:headerReference w:type="first" r:id="rId13"/>
      <w:footerReference w:type="first" r:id="rId14"/>
      <w:pgSz w:w="12240" w:h="15840" w:orient="portrait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EA7" w:rsidP="007F2B57" w:rsidRDefault="00A46EA7" w14:paraId="688AD81A" w14:textId="77777777">
      <w:r>
        <w:separator/>
      </w:r>
    </w:p>
    <w:p w:rsidR="00A46EA7" w:rsidP="007F2B57" w:rsidRDefault="00A46EA7" w14:paraId="31914047" w14:textId="77777777"/>
    <w:p w:rsidR="00A46EA7" w:rsidP="007F2B57" w:rsidRDefault="00A46EA7" w14:paraId="2C5BADAC" w14:textId="77777777"/>
  </w:endnote>
  <w:endnote w:type="continuationSeparator" w:id="0">
    <w:p w:rsidR="00A46EA7" w:rsidP="007F2B57" w:rsidRDefault="00A46EA7" w14:paraId="4A24F05C" w14:textId="77777777">
      <w:r>
        <w:continuationSeparator/>
      </w:r>
    </w:p>
    <w:p w:rsidR="00A46EA7" w:rsidP="007F2B57" w:rsidRDefault="00A46EA7" w14:paraId="0625C494" w14:textId="77777777"/>
    <w:p w:rsidR="00A46EA7" w:rsidP="007F2B57" w:rsidRDefault="00A46EA7" w14:paraId="71F31C5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modern"/>
    <w:pitch w:val="fixed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99405D" w:rsidR="00D67285" w:rsidP="004F4881" w:rsidRDefault="00D67285" w14:paraId="1C0AD9F9" w14:textId="05D67826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63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 w14:anchorId="5EC19CA1">
            <v:line id="Straight Connector 10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005eb8" strokeweight="2.25pt" from="51.75pt,0" to="51.75pt,36pt" w14:anchorId="3DF6E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52F929B">
            <v:line id="Straight Connector 7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5eb8" strokeweight="2.25pt" from="-.75pt,-1pt" to="467.25pt,-1pt" w14:anchorId="0353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BD5F7E">
      <w:rPr>
        <w:rFonts w:eastAsia="Calibri"/>
        <w:b/>
        <w:bCs/>
        <w:noProof/>
        <w:color w:val="000000"/>
        <w:kern w:val="32"/>
        <w:sz w:val="20"/>
        <w:szCs w:val="20"/>
      </w:rPr>
      <w:t>10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="00624CFF">
      <w:rPr>
        <w:rFonts w:eastAsia="Calibri"/>
        <w:b/>
        <w:bCs/>
        <w:color w:val="000000"/>
        <w:kern w:val="32"/>
        <w:sz w:val="20"/>
        <w:szCs w:val="20"/>
      </w:rPr>
      <w:t>Malware Analysis</w:t>
    </w:r>
  </w:p>
  <w:p w:rsidRPr="0099405D" w:rsidR="00D67285" w:rsidP="0099405D" w:rsidRDefault="00D67285" w14:paraId="6758E91D" w14:textId="0B834D21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</w:r>
    <w:r>
      <w:rPr>
        <w:rFonts w:eastAsia="Calibri"/>
        <w:color w:val="000000"/>
        <w:kern w:val="32"/>
        <w:sz w:val="20"/>
        <w:szCs w:val="32"/>
      </w:rPr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:rsidRPr="0099405D" w:rsidR="00D67285" w:rsidP="0099405D" w:rsidRDefault="00D67285" w14:paraId="58F3FE8F" w14:textId="77777777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E3669A" w:rsidR="00D67285" w:rsidP="00E3669A" w:rsidRDefault="00D67285" w14:paraId="442EA49F" w14:textId="72BCDA4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 w14:anchorId="3B805A29">
            <v:line id="Straight Connector 8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005eb8" strokeweight="2.25pt" from="51.75pt,0" to="51.75pt,36pt" w14:anchorId="20B7F2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5B5FA4">
            <v:line id="Straight Connector 9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5eb8" strokeweight="2.25pt" from="-.75pt,-1pt" to="467.25pt,-1pt" w14:anchorId="3023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BD5F7E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="00624CFF">
      <w:rPr>
        <w:rFonts w:eastAsia="Calibri"/>
        <w:b/>
        <w:bCs/>
        <w:color w:val="000000"/>
        <w:kern w:val="32"/>
        <w:sz w:val="20"/>
        <w:szCs w:val="20"/>
      </w:rPr>
      <w:t>Malware Analysis</w:t>
    </w:r>
  </w:p>
  <w:p w:rsidRPr="00E3669A" w:rsidR="00D67285" w:rsidP="00E3669A" w:rsidRDefault="00D67285" w14:paraId="4C6E4DE3" w14:textId="77777777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</w:r>
    <w:r w:rsidRPr="00E3669A">
      <w:rPr>
        <w:rFonts w:eastAsia="Calibri"/>
        <w:color w:val="000000"/>
        <w:kern w:val="32"/>
        <w:sz w:val="20"/>
        <w:szCs w:val="32"/>
      </w:rPr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285" w:rsidP="00017FD6" w:rsidRDefault="00D67285" w14:paraId="063F802A" w14:textId="686C71C3">
    <w:r>
      <w:t>© 2017, Southern Alberta Institute of Technology. All rights reserved.</w:t>
    </w:r>
  </w:p>
  <w:p w:rsidR="00D67285" w:rsidP="00017FD6" w:rsidRDefault="00D67285" w14:paraId="6B81DECE" w14:textId="232C2329">
    <w:r>
      <w:t>This publication and materials herein are protected by applicable intellectual property laws.</w:t>
    </w:r>
  </w:p>
  <w:p w:rsidR="00D67285" w:rsidP="00017FD6" w:rsidRDefault="00D67285" w14:paraId="65B9C7A0" w14:textId="130561B0">
    <w:r>
      <w:t>Unauthorized reproduction and distribution of this publication in whole or part is prohibited.</w:t>
    </w:r>
  </w:p>
  <w:p w:rsidR="00D67285" w:rsidP="00017FD6" w:rsidRDefault="00D67285" w14:paraId="6F4DB428" w14:textId="77777777"/>
  <w:p w:rsidR="00D67285" w:rsidP="00017FD6" w:rsidRDefault="00D67285" w14:paraId="508159DB" w14:textId="5B791053">
    <w:r>
      <w:t>For more information, contact:</w:t>
    </w:r>
  </w:p>
  <w:p w:rsidR="00D67285" w:rsidP="00017FD6" w:rsidRDefault="00D67285" w14:paraId="0D60F3E3" w14:textId="56AB9BBB">
    <w:r>
      <w:t>Director, Centre for Instructional Technology and Development</w:t>
    </w:r>
  </w:p>
  <w:p w:rsidR="00D67285" w:rsidP="00017FD6" w:rsidRDefault="00D67285" w14:paraId="4E741738" w14:textId="6D12960E">
    <w:r>
      <w:t>Southern Alberta Institute of Technology</w:t>
    </w:r>
  </w:p>
  <w:p w:rsidR="00D67285" w:rsidP="00017FD6" w:rsidRDefault="00D67285" w14:paraId="10822D5A" w14:textId="73CAE1C3">
    <w:r>
      <w:t>1301 16 Ave. N.W., Calgary, AB T2M 0L4</w:t>
    </w:r>
  </w:p>
  <w:p w:rsidR="00D67285" w:rsidP="00017FD6" w:rsidRDefault="00D67285" w14:paraId="7D139869" w14:textId="77777777"/>
  <w:p w:rsidRPr="0088153E" w:rsidR="00D67285" w:rsidP="00017FD6" w:rsidRDefault="00D67285" w14:paraId="4943EC2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EA7" w:rsidP="007F2B57" w:rsidRDefault="00A46EA7" w14:paraId="51895198" w14:textId="77777777">
      <w:r>
        <w:separator/>
      </w:r>
    </w:p>
    <w:p w:rsidR="00A46EA7" w:rsidP="007F2B57" w:rsidRDefault="00A46EA7" w14:paraId="1C0C1B3F" w14:textId="77777777"/>
    <w:p w:rsidR="00A46EA7" w:rsidP="007F2B57" w:rsidRDefault="00A46EA7" w14:paraId="177E105D" w14:textId="77777777"/>
  </w:footnote>
  <w:footnote w:type="continuationSeparator" w:id="0">
    <w:p w:rsidR="00A46EA7" w:rsidP="007F2B57" w:rsidRDefault="00A46EA7" w14:paraId="5C395D94" w14:textId="77777777">
      <w:r>
        <w:continuationSeparator/>
      </w:r>
    </w:p>
    <w:p w:rsidR="00A46EA7" w:rsidP="007F2B57" w:rsidRDefault="00A46EA7" w14:paraId="1FC7E2E4" w14:textId="77777777"/>
    <w:p w:rsidR="00A46EA7" w:rsidP="007F2B57" w:rsidRDefault="00A46EA7" w14:paraId="5257FC6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88153E" w:rsidR="00D67285" w:rsidP="0088153E" w:rsidRDefault="00D67285" w14:paraId="50194CAE" w14:textId="7C93E373">
    <w:pPr>
      <w:pStyle w:val="Header"/>
    </w:pPr>
    <w:r w:rsidRPr="0088153E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1ACB7C52">
            <v:line id="Straight Connector 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5eb8" strokeweight="2.25pt" from="-.75pt,25.55pt" to="467.25pt,25.55pt" w14:anchorId="16AA1F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EF5C89" w:rsidR="00D67285" w:rsidP="004974D2" w:rsidRDefault="00D67285" w14:paraId="0320377F" w14:textId="6321CB9C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03C55F9B">
            <v:line id="Straight Connector 5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5eb8" strokeweight="2.25pt" from="-2.75pt,25.55pt" to="465.25pt,25.55pt" w14:anchorId="28E9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EF5C89" w:rsidR="00D67285" w:rsidP="004974D2" w:rsidRDefault="00D67285" w14:paraId="287213C6" w14:textId="77777777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3A506843">
            <v:line id="Straight Connector 3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5eb8" strokeweight="2.25pt" from="-2.75pt,25.55pt" to="465.25pt,25.55pt" w14:anchorId="11A8AC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wf4ZAD4F" int2:invalidationBookmarkName="" int2:hashCode="qC7+j7OK1rP+hX" int2:id="WccvENb2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8F4EE0"/>
    <w:multiLevelType w:val="multilevel"/>
    <w:tmpl w:val="71B4A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7B20D0"/>
    <w:multiLevelType w:val="multilevel"/>
    <w:tmpl w:val="D2129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074CB"/>
    <w:multiLevelType w:val="hybridMultilevel"/>
    <w:tmpl w:val="7A5E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67E0E"/>
    <w:multiLevelType w:val="hybridMultilevel"/>
    <w:tmpl w:val="6AE436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CC30A0E"/>
    <w:multiLevelType w:val="multilevel"/>
    <w:tmpl w:val="2EF6D9EC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70FE5"/>
    <w:multiLevelType w:val="hybridMultilevel"/>
    <w:tmpl w:val="D8B4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75DAB"/>
    <w:multiLevelType w:val="hybridMultilevel"/>
    <w:tmpl w:val="803E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F13C4"/>
    <w:multiLevelType w:val="hybridMultilevel"/>
    <w:tmpl w:val="E000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A4EDD"/>
    <w:multiLevelType w:val="multilevel"/>
    <w:tmpl w:val="71B4A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6880A11"/>
    <w:multiLevelType w:val="hybridMultilevel"/>
    <w:tmpl w:val="F07A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E6612"/>
    <w:multiLevelType w:val="hybridMultilevel"/>
    <w:tmpl w:val="65A2725A"/>
    <w:lvl w:ilvl="0" w:tplc="C2C8E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13"/>
  </w:num>
  <w:num w:numId="4">
    <w:abstractNumId w:val="3"/>
  </w:num>
  <w:num w:numId="5">
    <w:abstractNumId w:val="27"/>
  </w:num>
  <w:num w:numId="6">
    <w:abstractNumId w:val="5"/>
  </w:num>
  <w:num w:numId="7">
    <w:abstractNumId w:val="32"/>
  </w:num>
  <w:num w:numId="8">
    <w:abstractNumId w:val="33"/>
  </w:num>
  <w:num w:numId="9">
    <w:abstractNumId w:val="7"/>
  </w:num>
  <w:num w:numId="10">
    <w:abstractNumId w:val="15"/>
  </w:num>
  <w:num w:numId="11">
    <w:abstractNumId w:val="21"/>
  </w:num>
  <w:num w:numId="12">
    <w:abstractNumId w:val="19"/>
  </w:num>
  <w:num w:numId="13">
    <w:abstractNumId w:val="26"/>
  </w:num>
  <w:num w:numId="14">
    <w:abstractNumId w:val="4"/>
  </w:num>
  <w:num w:numId="15">
    <w:abstractNumId w:val="36"/>
  </w:num>
  <w:num w:numId="16">
    <w:abstractNumId w:val="6"/>
  </w:num>
  <w:num w:numId="17">
    <w:abstractNumId w:val="29"/>
  </w:num>
  <w:num w:numId="18">
    <w:abstractNumId w:val="0"/>
  </w:num>
  <w:num w:numId="19">
    <w:abstractNumId w:val="2"/>
  </w:num>
  <w:num w:numId="20">
    <w:abstractNumId w:val="28"/>
  </w:num>
  <w:num w:numId="21">
    <w:abstractNumId w:val="11"/>
  </w:num>
  <w:num w:numId="22">
    <w:abstractNumId w:val="31"/>
  </w:num>
  <w:num w:numId="23">
    <w:abstractNumId w:val="14"/>
  </w:num>
  <w:num w:numId="24">
    <w:abstractNumId w:val="10"/>
  </w:num>
  <w:num w:numId="25">
    <w:abstractNumId w:val="8"/>
  </w:num>
  <w:num w:numId="26">
    <w:abstractNumId w:val="1"/>
  </w:num>
  <w:num w:numId="27">
    <w:abstractNumId w:val="20"/>
  </w:num>
  <w:num w:numId="28">
    <w:abstractNumId w:val="17"/>
  </w:num>
  <w:num w:numId="29">
    <w:abstractNumId w:val="24"/>
  </w:num>
  <w:num w:numId="30">
    <w:abstractNumId w:val="18"/>
  </w:num>
  <w:num w:numId="31">
    <w:abstractNumId w:val="9"/>
  </w:num>
  <w:num w:numId="32">
    <w:abstractNumId w:val="25"/>
  </w:num>
  <w:num w:numId="33">
    <w:abstractNumId w:val="23"/>
  </w:num>
  <w:num w:numId="34">
    <w:abstractNumId w:val="12"/>
  </w:num>
  <w:num w:numId="35">
    <w:abstractNumId w:val="35"/>
  </w:num>
  <w:num w:numId="36">
    <w:abstractNumId w:val="34"/>
  </w:num>
  <w:num w:numId="3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D68"/>
    <w:rsid w:val="00096DA3"/>
    <w:rsid w:val="000C32E7"/>
    <w:rsid w:val="000D5A67"/>
    <w:rsid w:val="000D6CD4"/>
    <w:rsid w:val="001022DC"/>
    <w:rsid w:val="0010711D"/>
    <w:rsid w:val="00117156"/>
    <w:rsid w:val="001328B2"/>
    <w:rsid w:val="00143400"/>
    <w:rsid w:val="00144E22"/>
    <w:rsid w:val="00151EC3"/>
    <w:rsid w:val="00152199"/>
    <w:rsid w:val="001547CE"/>
    <w:rsid w:val="0016421B"/>
    <w:rsid w:val="00166B0D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2049CA"/>
    <w:rsid w:val="00235887"/>
    <w:rsid w:val="00242511"/>
    <w:rsid w:val="00250647"/>
    <w:rsid w:val="00253EC4"/>
    <w:rsid w:val="002555D3"/>
    <w:rsid w:val="00264C10"/>
    <w:rsid w:val="00276B8F"/>
    <w:rsid w:val="00292D2F"/>
    <w:rsid w:val="002A244D"/>
    <w:rsid w:val="002C6414"/>
    <w:rsid w:val="002D316C"/>
    <w:rsid w:val="002E0357"/>
    <w:rsid w:val="002F3569"/>
    <w:rsid w:val="00311CEF"/>
    <w:rsid w:val="00311F98"/>
    <w:rsid w:val="003152BC"/>
    <w:rsid w:val="00320CD2"/>
    <w:rsid w:val="00337BAE"/>
    <w:rsid w:val="00342C34"/>
    <w:rsid w:val="00350155"/>
    <w:rsid w:val="00350648"/>
    <w:rsid w:val="00357496"/>
    <w:rsid w:val="00373D1D"/>
    <w:rsid w:val="00393D87"/>
    <w:rsid w:val="003943E2"/>
    <w:rsid w:val="003A3840"/>
    <w:rsid w:val="003F12CC"/>
    <w:rsid w:val="003F1384"/>
    <w:rsid w:val="003F3614"/>
    <w:rsid w:val="00412481"/>
    <w:rsid w:val="0042014E"/>
    <w:rsid w:val="00426F5E"/>
    <w:rsid w:val="00433B33"/>
    <w:rsid w:val="00442EE8"/>
    <w:rsid w:val="004503C5"/>
    <w:rsid w:val="004540D0"/>
    <w:rsid w:val="004555CF"/>
    <w:rsid w:val="00457729"/>
    <w:rsid w:val="00464AA9"/>
    <w:rsid w:val="00475522"/>
    <w:rsid w:val="004974D2"/>
    <w:rsid w:val="004A51BA"/>
    <w:rsid w:val="004A5416"/>
    <w:rsid w:val="004B3928"/>
    <w:rsid w:val="004C46F7"/>
    <w:rsid w:val="004C4C4D"/>
    <w:rsid w:val="004C6B67"/>
    <w:rsid w:val="004E2235"/>
    <w:rsid w:val="004F4881"/>
    <w:rsid w:val="0050120A"/>
    <w:rsid w:val="00501CD1"/>
    <w:rsid w:val="00501F87"/>
    <w:rsid w:val="00504521"/>
    <w:rsid w:val="00512D26"/>
    <w:rsid w:val="00551EE2"/>
    <w:rsid w:val="00556547"/>
    <w:rsid w:val="00566DA9"/>
    <w:rsid w:val="00587D8E"/>
    <w:rsid w:val="00590F16"/>
    <w:rsid w:val="00595E89"/>
    <w:rsid w:val="005A25B4"/>
    <w:rsid w:val="005B2B6A"/>
    <w:rsid w:val="005E28BE"/>
    <w:rsid w:val="006075E7"/>
    <w:rsid w:val="006148DC"/>
    <w:rsid w:val="00624CFF"/>
    <w:rsid w:val="00635BFE"/>
    <w:rsid w:val="00642125"/>
    <w:rsid w:val="00644444"/>
    <w:rsid w:val="00644DDC"/>
    <w:rsid w:val="00656C5F"/>
    <w:rsid w:val="00657374"/>
    <w:rsid w:val="00666631"/>
    <w:rsid w:val="00666EA3"/>
    <w:rsid w:val="00671503"/>
    <w:rsid w:val="006740A1"/>
    <w:rsid w:val="006847B6"/>
    <w:rsid w:val="006872E0"/>
    <w:rsid w:val="0069485B"/>
    <w:rsid w:val="006A1CDF"/>
    <w:rsid w:val="006A6D5A"/>
    <w:rsid w:val="006B2419"/>
    <w:rsid w:val="006C16DE"/>
    <w:rsid w:val="00710C47"/>
    <w:rsid w:val="00736FFC"/>
    <w:rsid w:val="007A5107"/>
    <w:rsid w:val="007B6BA5"/>
    <w:rsid w:val="007C12F5"/>
    <w:rsid w:val="007C73E8"/>
    <w:rsid w:val="007D01AD"/>
    <w:rsid w:val="007D131C"/>
    <w:rsid w:val="007D4192"/>
    <w:rsid w:val="007E43E4"/>
    <w:rsid w:val="007E5769"/>
    <w:rsid w:val="007E5E19"/>
    <w:rsid w:val="007F2B57"/>
    <w:rsid w:val="008022C1"/>
    <w:rsid w:val="00812F17"/>
    <w:rsid w:val="00820827"/>
    <w:rsid w:val="0083124C"/>
    <w:rsid w:val="0083252A"/>
    <w:rsid w:val="008334C1"/>
    <w:rsid w:val="00835E23"/>
    <w:rsid w:val="008411EE"/>
    <w:rsid w:val="0086650A"/>
    <w:rsid w:val="0088153E"/>
    <w:rsid w:val="008853E9"/>
    <w:rsid w:val="00887CFE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06ADA"/>
    <w:rsid w:val="009213A0"/>
    <w:rsid w:val="00926A68"/>
    <w:rsid w:val="00934EB9"/>
    <w:rsid w:val="00935B3E"/>
    <w:rsid w:val="00944C93"/>
    <w:rsid w:val="009539CD"/>
    <w:rsid w:val="00955C37"/>
    <w:rsid w:val="00956AFF"/>
    <w:rsid w:val="00970B47"/>
    <w:rsid w:val="009744B7"/>
    <w:rsid w:val="0099219C"/>
    <w:rsid w:val="0099405D"/>
    <w:rsid w:val="009A2A34"/>
    <w:rsid w:val="009A557C"/>
    <w:rsid w:val="009C1F3C"/>
    <w:rsid w:val="009C77F7"/>
    <w:rsid w:val="009E1065"/>
    <w:rsid w:val="009F6C19"/>
    <w:rsid w:val="00A07387"/>
    <w:rsid w:val="00A213D6"/>
    <w:rsid w:val="00A300E3"/>
    <w:rsid w:val="00A45EC3"/>
    <w:rsid w:val="00A45FB0"/>
    <w:rsid w:val="00A4688D"/>
    <w:rsid w:val="00A46EA7"/>
    <w:rsid w:val="00A504CA"/>
    <w:rsid w:val="00A5077E"/>
    <w:rsid w:val="00A52748"/>
    <w:rsid w:val="00A70299"/>
    <w:rsid w:val="00A86C79"/>
    <w:rsid w:val="00AA3847"/>
    <w:rsid w:val="00AB152B"/>
    <w:rsid w:val="00AC0083"/>
    <w:rsid w:val="00AD3443"/>
    <w:rsid w:val="00AE2845"/>
    <w:rsid w:val="00AF5666"/>
    <w:rsid w:val="00B00C23"/>
    <w:rsid w:val="00B074E1"/>
    <w:rsid w:val="00B317F4"/>
    <w:rsid w:val="00B4401E"/>
    <w:rsid w:val="00B50963"/>
    <w:rsid w:val="00B53BF5"/>
    <w:rsid w:val="00B6280B"/>
    <w:rsid w:val="00B97B1D"/>
    <w:rsid w:val="00BA4726"/>
    <w:rsid w:val="00BA75D0"/>
    <w:rsid w:val="00BB3F7A"/>
    <w:rsid w:val="00BC625A"/>
    <w:rsid w:val="00BD5F7E"/>
    <w:rsid w:val="00BD6DFC"/>
    <w:rsid w:val="00BE0933"/>
    <w:rsid w:val="00BE34C7"/>
    <w:rsid w:val="00BE4CF4"/>
    <w:rsid w:val="00BF377E"/>
    <w:rsid w:val="00C005E5"/>
    <w:rsid w:val="00C01287"/>
    <w:rsid w:val="00C04854"/>
    <w:rsid w:val="00C05E3C"/>
    <w:rsid w:val="00C10994"/>
    <w:rsid w:val="00C10B87"/>
    <w:rsid w:val="00C24CD4"/>
    <w:rsid w:val="00C347D7"/>
    <w:rsid w:val="00C43AB3"/>
    <w:rsid w:val="00C51F78"/>
    <w:rsid w:val="00C52086"/>
    <w:rsid w:val="00C577BB"/>
    <w:rsid w:val="00C63B90"/>
    <w:rsid w:val="00C72591"/>
    <w:rsid w:val="00C91BB9"/>
    <w:rsid w:val="00C964E5"/>
    <w:rsid w:val="00C96B09"/>
    <w:rsid w:val="00CA62B7"/>
    <w:rsid w:val="00CB2BF7"/>
    <w:rsid w:val="00CC08CE"/>
    <w:rsid w:val="00CC0FE8"/>
    <w:rsid w:val="00CC2836"/>
    <w:rsid w:val="00CC55E1"/>
    <w:rsid w:val="00CD0BF9"/>
    <w:rsid w:val="00CE6287"/>
    <w:rsid w:val="00CF76BE"/>
    <w:rsid w:val="00D250AC"/>
    <w:rsid w:val="00D26144"/>
    <w:rsid w:val="00D362DC"/>
    <w:rsid w:val="00D60049"/>
    <w:rsid w:val="00D601EB"/>
    <w:rsid w:val="00D6505F"/>
    <w:rsid w:val="00D664EC"/>
    <w:rsid w:val="00D67285"/>
    <w:rsid w:val="00D74B2C"/>
    <w:rsid w:val="00D74F41"/>
    <w:rsid w:val="00D87D1A"/>
    <w:rsid w:val="00DB0871"/>
    <w:rsid w:val="00DB23A1"/>
    <w:rsid w:val="00DC1539"/>
    <w:rsid w:val="00DC3BFD"/>
    <w:rsid w:val="00DC55FB"/>
    <w:rsid w:val="00DC7B81"/>
    <w:rsid w:val="00DD4EC2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87B6C"/>
    <w:rsid w:val="00EA0ED5"/>
    <w:rsid w:val="00EA5E49"/>
    <w:rsid w:val="00EB176F"/>
    <w:rsid w:val="00EC5E6E"/>
    <w:rsid w:val="00ED3282"/>
    <w:rsid w:val="00ED5812"/>
    <w:rsid w:val="00EE6C19"/>
    <w:rsid w:val="00EF2314"/>
    <w:rsid w:val="00EF2EBA"/>
    <w:rsid w:val="00EF5C89"/>
    <w:rsid w:val="00F03265"/>
    <w:rsid w:val="00F0551D"/>
    <w:rsid w:val="00F116E0"/>
    <w:rsid w:val="00F216F2"/>
    <w:rsid w:val="00F218C9"/>
    <w:rsid w:val="00F33A84"/>
    <w:rsid w:val="00F33B45"/>
    <w:rsid w:val="00F475A9"/>
    <w:rsid w:val="00F56295"/>
    <w:rsid w:val="00F62EC0"/>
    <w:rsid w:val="00F66AFE"/>
    <w:rsid w:val="00F84035"/>
    <w:rsid w:val="00F8588C"/>
    <w:rsid w:val="00F86647"/>
    <w:rsid w:val="00F95AEC"/>
    <w:rsid w:val="00FA14DC"/>
    <w:rsid w:val="00FB3D74"/>
    <w:rsid w:val="00FC1CFE"/>
    <w:rsid w:val="00FC6E91"/>
    <w:rsid w:val="00FF2185"/>
    <w:rsid w:val="00FF4A18"/>
    <w:rsid w:val="01AE6E17"/>
    <w:rsid w:val="35C116F8"/>
    <w:rsid w:val="4CE26BF5"/>
    <w:rsid w:val="53B6F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E0933"/>
    <w:pPr>
      <w:spacing w:line="276" w:lineRule="auto"/>
    </w:pPr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styleId="Heading1Char" w:customStyle="1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styleId="Heading4Char" w:customStyle="1">
    <w:name w:val="Heading 4 Char"/>
    <w:link w:val="Heading4"/>
    <w:uiPriority w:val="9"/>
    <w:semiHidden/>
    <w:rsid w:val="00C577BB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semiHidden/>
    <w:rsid w:val="00C577BB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semiHidden/>
    <w:rsid w:val="00C577BB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semiHidden/>
    <w:rsid w:val="00C577BB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semiHidden/>
    <w:rsid w:val="00C577BB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rsid w:val="00C577B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styleId="HeadingStyle1" w:customStyle="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styleId="HeadingStyle1Char" w:customStyle="1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styleId="DocName" w:customStyle="1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ITCaption" w:customStyle="1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styleId="Source" w:customStyle="1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styleId="SchoolName" w:customStyle="1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styleId="CourseName" w:customStyle="1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styleId="LabTitle" w:customStyle="1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styleId="TitlePageCourseName" w:customStyle="1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styleId="TitlePageModuleTitle" w:customStyle="1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styleId="PageNo" w:customStyle="1">
    <w:name w:val="Page No."/>
    <w:basedOn w:val="Footer"/>
    <w:qFormat/>
    <w:rsid w:val="001E692B"/>
    <w:pPr>
      <w:jc w:val="right"/>
    </w:pPr>
  </w:style>
  <w:style w:type="paragraph" w:styleId="Copyright" w:customStyle="1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66DA9"/>
    <w:rPr>
      <w:rFonts w:ascii="Arial" w:hAnsi="Arial" w:eastAsia="Calibri" w:cs="Arial"/>
      <w:b/>
      <w:bCs/>
      <w:sz w:val="20"/>
      <w:szCs w:val="20"/>
    </w:rPr>
  </w:style>
  <w:style w:type="paragraph" w:styleId="TableHeading" w:customStyle="1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styleId="PreformattedText" w:customStyle="1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hAnsi="Liberation Mono" w:eastAsia="Droid Sans" w:cs="Liberation Mono"/>
      <w:color w:val="00000A"/>
      <w:sz w:val="20"/>
      <w:szCs w:val="20"/>
      <w:lang w:eastAsia="zh-CN" w:bidi="hi-IN"/>
    </w:rPr>
  </w:style>
  <w:style w:type="character" w:styleId="InternetLink" w:customStyle="1">
    <w:name w:val="Internet Link"/>
    <w:rsid w:val="009539CD"/>
    <w:rPr>
      <w:color w:val="000080"/>
      <w:u w:val="single"/>
    </w:rPr>
  </w:style>
  <w:style w:type="paragraph" w:styleId="TextBody" w:customStyle="1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TableContents" w:customStyle="1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styleId="Consoleinput" w:customStyle="1">
    <w:name w:val="Console input"/>
    <w:basedOn w:val="TextBody"/>
    <w:qFormat/>
    <w:rsid w:val="000439CA"/>
    <w:rPr>
      <w:rFonts w:ascii="Courier New" w:hAnsi="Courier New"/>
      <w:b/>
    </w:rPr>
  </w:style>
  <w:style w:type="paragraph" w:styleId="SourceCode" w:customStyle="1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hAnsi="Courier New" w:eastAsia="Droid Sans" w:cs="FreeSans"/>
      <w:color w:val="00000A"/>
      <w:sz w:val="24"/>
      <w:szCs w:val="24"/>
      <w:lang w:eastAsia="zh-CN" w:bidi="hi-IN"/>
    </w:rPr>
  </w:style>
  <w:style w:type="character" w:styleId="Quotation" w:customStyle="1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character" w:styleId="BodyTextChar" w:customStyle="1">
    <w:name w:val="Body Text Char"/>
    <w:basedOn w:val="DefaultParagraphFont"/>
    <w:link w:val="BodyText"/>
    <w:rsid w:val="00895D90"/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ConsoleInput0" w:customStyle="1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hAnsi="Courier New" w:eastAsia="Droid Sans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87D1A"/>
    <w:rPr>
      <w:rFonts w:ascii="Arial" w:hAnsi="Arial" w:eastAsia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microsoft.com/office/2020/10/relationships/intelligence" Target="intelligence2.xml" Id="Re85c905d2e91473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D5C0AB9D5354B85D15C0478E2DB99" ma:contentTypeVersion="4" ma:contentTypeDescription="Create a new document." ma:contentTypeScope="" ma:versionID="809fe218429580a3e3ffbe06c0d68a0a">
  <xsd:schema xmlns:xsd="http://www.w3.org/2001/XMLSchema" xmlns:xs="http://www.w3.org/2001/XMLSchema" xmlns:p="http://schemas.microsoft.com/office/2006/metadata/properties" xmlns:ns2="2d12dfae-9ece-4209-9a9b-0d1cd5ceb59a" targetNamespace="http://schemas.microsoft.com/office/2006/metadata/properties" ma:root="true" ma:fieldsID="d9a716a66d114260cc5c69dda1b1da2d" ns2:_="">
    <xsd:import namespace="2d12dfae-9ece-4209-9a9b-0d1cd5ceb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2dfae-9ece-4209-9a9b-0d1cd5ceb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5FDB2-6535-4146-A0E2-56B6EA805D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502F13-5C47-4D31-8B68-87963FF2A624}"/>
</file>

<file path=customXml/itemProps3.xml><?xml version="1.0" encoding="utf-8"?>
<ds:datastoreItem xmlns:ds="http://schemas.openxmlformats.org/officeDocument/2006/customXml" ds:itemID="{9BF90A92-548F-4362-8BAC-82887CD42554}"/>
</file>

<file path=customXml/itemProps4.xml><?xml version="1.0" encoding="utf-8"?>
<ds:datastoreItem xmlns:ds="http://schemas.openxmlformats.org/officeDocument/2006/customXml" ds:itemID="{1B05DA3D-60F1-4D37-8396-B76C997355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er-template-4-word-97-2003-june-6-2013-10-06-13 (1).dot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lastModifiedBy>Arsel Junior Mvogo</lastModifiedBy>
  <revision>7</revision>
  <lastPrinted>2016-05-26T19:36:00.0000000Z</lastPrinted>
  <dcterms:created xsi:type="dcterms:W3CDTF">2022-08-30T01:42:00.0000000Z</dcterms:created>
  <dcterms:modified xsi:type="dcterms:W3CDTF">2025-01-09T22:15:37.9904848Z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0x010100051D5C0AB9D5354B85D15C0478E2DB99</vt:lpwstr>
  </property>
</Properties>
</file>